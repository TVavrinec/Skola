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page" w:tblpX="1352" w:tblpY="1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45"/>
        <w:gridCol w:w="3427"/>
      </w:tblGrid>
      <w:tr w:rsidR="00F63CBA" w:rsidRPr="006547BF" w14:paraId="06597AAE" w14:textId="77777777" w:rsidTr="00DC57E7">
        <w:trPr>
          <w:trHeight w:val="565"/>
        </w:trPr>
        <w:tc>
          <w:tcPr>
            <w:tcW w:w="6345" w:type="dxa"/>
            <w:vAlign w:val="center"/>
          </w:tcPr>
          <w:p w14:paraId="69DF4685" w14:textId="77777777" w:rsidR="00F63CBA" w:rsidRPr="006547BF" w:rsidRDefault="00F63CBA" w:rsidP="00DC57E7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Jméno, ID</w:t>
            </w:r>
            <w:r w:rsidRPr="006547BF">
              <w:rPr>
                <w:rFonts w:ascii="Arial" w:hAnsi="Arial" w:cs="Arial"/>
                <w:color w:val="000000"/>
                <w:szCs w:val="24"/>
              </w:rPr>
              <w:t>:</w:t>
            </w:r>
          </w:p>
        </w:tc>
        <w:tc>
          <w:tcPr>
            <w:tcW w:w="3427" w:type="dxa"/>
            <w:vAlign w:val="center"/>
          </w:tcPr>
          <w:p w14:paraId="35A14178" w14:textId="447A2B19" w:rsidR="00F63CBA" w:rsidRPr="006547BF" w:rsidRDefault="00F844C1" w:rsidP="00DC57E7">
            <w:pPr>
              <w:tabs>
                <w:tab w:val="left" w:pos="2104"/>
              </w:tabs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Odevzdání: viz. E-learning</w:t>
            </w:r>
          </w:p>
        </w:tc>
      </w:tr>
      <w:tr w:rsidR="00F63CBA" w:rsidRPr="006547BF" w14:paraId="499DD900" w14:textId="77777777" w:rsidTr="00DC57E7">
        <w:trPr>
          <w:trHeight w:val="525"/>
        </w:trPr>
        <w:tc>
          <w:tcPr>
            <w:tcW w:w="9772" w:type="dxa"/>
            <w:gridSpan w:val="2"/>
            <w:vAlign w:val="center"/>
          </w:tcPr>
          <w:p w14:paraId="31C40FC5" w14:textId="74661EF4" w:rsidR="00F63CBA" w:rsidRDefault="009A12E1" w:rsidP="00DC57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Cs w:val="24"/>
              </w:rPr>
              <w:t>4</w:t>
            </w:r>
            <w:r w:rsidR="00F63CBA">
              <w:rPr>
                <w:rFonts w:ascii="Arial" w:hAnsi="Arial" w:cs="Arial"/>
                <w:bCs/>
                <w:color w:val="000000"/>
                <w:szCs w:val="24"/>
              </w:rPr>
              <w:t xml:space="preserve">. </w:t>
            </w:r>
            <w:r w:rsidR="00FA1783" w:rsidRPr="00FA1783">
              <w:rPr>
                <w:rFonts w:ascii="Arial" w:hAnsi="Arial" w:cs="Arial"/>
                <w:bCs/>
                <w:color w:val="000000"/>
                <w:szCs w:val="24"/>
              </w:rPr>
              <w:t>Dvoustupňový zesilovač</w:t>
            </w:r>
          </w:p>
        </w:tc>
      </w:tr>
    </w:tbl>
    <w:p w14:paraId="52971CBF" w14:textId="67E42A44" w:rsidR="00A54FBA" w:rsidRDefault="00A54FBA" w:rsidP="00F63CBA"/>
    <w:p w14:paraId="6A7257EA" w14:textId="77777777" w:rsidR="006E4A69" w:rsidRDefault="006E4A69" w:rsidP="006E4A69">
      <w:pPr>
        <w:rPr>
          <w:b/>
          <w:bCs/>
          <w:u w:val="single"/>
        </w:rPr>
      </w:pPr>
      <w:r w:rsidRPr="006210CD">
        <w:rPr>
          <w:b/>
          <w:bCs/>
          <w:u w:val="single"/>
        </w:rPr>
        <w:t>ZADÁNÍ ÚLOHY</w:t>
      </w:r>
    </w:p>
    <w:p w14:paraId="2B378E0A" w14:textId="77777777" w:rsidR="00334D6E" w:rsidRDefault="00334D6E" w:rsidP="001F7DF5">
      <w:pPr>
        <w:rPr>
          <w:b/>
          <w:bCs/>
        </w:rPr>
      </w:pPr>
    </w:p>
    <w:p w14:paraId="665CC90B" w14:textId="0BFE099B" w:rsidR="000819B8" w:rsidRDefault="00B47956" w:rsidP="000819B8">
      <w:r w:rsidRPr="00A87DD6">
        <w:t>Navrhněte</w:t>
      </w:r>
      <w:r>
        <w:t xml:space="preserve"> dvoustupňový operační zesilovač </w:t>
      </w:r>
      <w:r w:rsidR="00CE0A3B">
        <w:t xml:space="preserve">se vstupními tranzistory typu </w:t>
      </w:r>
      <w:r w:rsidR="00FA1783">
        <w:t>N</w:t>
      </w:r>
      <w:r w:rsidR="00CE0A3B">
        <w:t xml:space="preserve">MOS </w:t>
      </w:r>
      <w:r>
        <w:t>podle obr. 1</w:t>
      </w:r>
      <w:r w:rsidR="00CE0A3B">
        <w:t>,</w:t>
      </w:r>
      <w:r>
        <w:t xml:space="preserve"> který </w:t>
      </w:r>
      <w:r w:rsidR="005A19D3">
        <w:t>bude navržen pro</w:t>
      </w:r>
      <w:r w:rsidR="002D223D">
        <w:t xml:space="preserve"> tyto vstupní parametry s</w:t>
      </w:r>
      <w:r>
        <w:t xml:space="preserve"> </w:t>
      </w:r>
      <w:r w:rsidRPr="00EA5743">
        <w:rPr>
          <w:i/>
        </w:rPr>
        <w:t>C</w:t>
      </w:r>
      <w:r w:rsidRPr="002A38BF">
        <w:rPr>
          <w:vertAlign w:val="subscript"/>
        </w:rPr>
        <w:t>L</w:t>
      </w:r>
      <w:r>
        <w:t xml:space="preserve"> = </w:t>
      </w:r>
      <w:r w:rsidR="00FA1783">
        <w:t>10</w:t>
      </w:r>
      <w:r>
        <w:t xml:space="preserve"> </w:t>
      </w:r>
      <w:proofErr w:type="spellStart"/>
      <w:r>
        <w:t>pF.</w:t>
      </w:r>
      <w:proofErr w:type="spellEnd"/>
      <w:r w:rsidR="000819B8">
        <w:t xml:space="preserve"> </w:t>
      </w:r>
    </w:p>
    <w:p w14:paraId="6CEC198F" w14:textId="10999E50" w:rsidR="00CD1C00" w:rsidRDefault="00CD1C00" w:rsidP="00CD1C00">
      <w:pPr>
        <w:pStyle w:val="Odstavecseseznamem"/>
        <w:ind w:left="284"/>
      </w:pPr>
    </w:p>
    <w:p w14:paraId="0CB7AC9D" w14:textId="77777777" w:rsidR="00B47956" w:rsidRDefault="00B47956" w:rsidP="00B47956">
      <w:pPr>
        <w:pStyle w:val="Tabulka"/>
      </w:pPr>
      <w:r>
        <w:tab/>
        <w:t>Tab.</w:t>
      </w:r>
      <w:r w:rsidRPr="0068392F">
        <w:t xml:space="preserve"> </w:t>
      </w:r>
      <w:r>
        <w:t>1</w:t>
      </w:r>
      <w:r w:rsidRPr="0068392F">
        <w:t xml:space="preserve">: </w:t>
      </w:r>
      <w:r>
        <w:t>Požadované parametry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392"/>
        <w:gridCol w:w="1433"/>
        <w:gridCol w:w="1811"/>
        <w:gridCol w:w="1715"/>
      </w:tblGrid>
      <w:tr w:rsidR="00EB6134" w14:paraId="7DE48408" w14:textId="6B7188F2" w:rsidTr="00184773">
        <w:trPr>
          <w:jc w:val="center"/>
        </w:trPr>
        <w:tc>
          <w:tcPr>
            <w:tcW w:w="339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D65AD71" w14:textId="77777777" w:rsidR="00EB6134" w:rsidRPr="007B465E" w:rsidRDefault="00EB6134" w:rsidP="00631596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  <w:r w:rsidRPr="007B465E">
              <w:rPr>
                <w:rFonts w:asciiTheme="minorHAnsi" w:hAnsiTheme="minorHAnsi" w:cstheme="minorHAnsi"/>
                <w:sz w:val="22"/>
                <w:szCs w:val="22"/>
              </w:rPr>
              <w:t>parametr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0BBC0E9" w14:textId="57FC5019" w:rsidR="00EB6134" w:rsidRPr="007B465E" w:rsidRDefault="00EB6134" w:rsidP="00631596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  <w:r w:rsidRPr="007B465E">
              <w:rPr>
                <w:rFonts w:asciiTheme="minorHAnsi" w:hAnsiTheme="minorHAnsi" w:cstheme="minorHAnsi"/>
                <w:sz w:val="22"/>
                <w:szCs w:val="22"/>
              </w:rPr>
              <w:t>hodnota</w:t>
            </w:r>
          </w:p>
        </w:tc>
        <w:tc>
          <w:tcPr>
            <w:tcW w:w="1811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A90F201" w14:textId="080F4861" w:rsidR="00EB6134" w:rsidRPr="007B465E" w:rsidRDefault="00EB6134" w:rsidP="004F321B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Vypočítané</w:t>
            </w:r>
          </w:p>
        </w:tc>
        <w:tc>
          <w:tcPr>
            <w:tcW w:w="1715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D9F8A05" w14:textId="0EE680D4" w:rsidR="00EB6134" w:rsidRDefault="00EB6134" w:rsidP="004F321B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Simulace</w:t>
            </w:r>
          </w:p>
        </w:tc>
      </w:tr>
      <w:tr w:rsidR="00EB6134" w14:paraId="418ED0CE" w14:textId="70DD5BDF" w:rsidTr="00184773">
        <w:trPr>
          <w:jc w:val="center"/>
        </w:trPr>
        <w:tc>
          <w:tcPr>
            <w:tcW w:w="339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AA1B7F" w14:textId="49465DC2" w:rsidR="00EB6134" w:rsidRPr="007B465E" w:rsidRDefault="00EB6134" w:rsidP="00631596">
            <w:pPr>
              <w:pStyle w:val="TabulkaIN"/>
              <w:ind w:firstLine="244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B465E">
              <w:rPr>
                <w:rFonts w:asciiTheme="minorHAnsi" w:hAnsiTheme="minorHAnsi" w:cstheme="minorHAnsi"/>
                <w:sz w:val="22"/>
                <w:szCs w:val="22"/>
              </w:rPr>
              <w:t>zesílení (</w:t>
            </w:r>
            <w:r w:rsidRPr="007B465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A</w:t>
            </w:r>
            <w:r w:rsidRPr="007B465E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U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0</w:t>
            </w:r>
            <w:r w:rsidRPr="007B465E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43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EDA2E4" w14:textId="062C236D" w:rsidR="00EB6134" w:rsidRPr="007B465E" w:rsidRDefault="00EB6134" w:rsidP="00631596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  <w:r w:rsidRPr="007B465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≥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6</w:t>
            </w:r>
            <w:r w:rsidRPr="007B465E">
              <w:rPr>
                <w:rFonts w:asciiTheme="minorHAnsi" w:hAnsiTheme="minorHAnsi" w:cstheme="minorHAnsi"/>
                <w:sz w:val="22"/>
                <w:szCs w:val="22"/>
              </w:rPr>
              <w:t>0 dB</w:t>
            </w:r>
          </w:p>
        </w:tc>
        <w:tc>
          <w:tcPr>
            <w:tcW w:w="181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1AF33" w14:textId="77777777" w:rsidR="00EB6134" w:rsidRPr="007B465E" w:rsidRDefault="00EB6134" w:rsidP="00631596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A660E" w14:textId="77777777" w:rsidR="00EB6134" w:rsidRPr="007B465E" w:rsidRDefault="00EB6134" w:rsidP="00631596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B6134" w14:paraId="64B8376D" w14:textId="0DE103C9" w:rsidTr="00184773">
        <w:trPr>
          <w:jc w:val="center"/>
        </w:trPr>
        <w:tc>
          <w:tcPr>
            <w:tcW w:w="3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ED4FB8" w14:textId="77777777" w:rsidR="00EB6134" w:rsidRPr="007B465E" w:rsidRDefault="00EB6134" w:rsidP="00631596">
            <w:pPr>
              <w:pStyle w:val="TabulkaIN"/>
              <w:ind w:firstLine="244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B465E">
              <w:rPr>
                <w:rFonts w:asciiTheme="minorHAnsi" w:hAnsiTheme="minorHAnsi" w:cstheme="minorHAnsi"/>
                <w:sz w:val="22"/>
                <w:szCs w:val="22"/>
              </w:rPr>
              <w:t>šířka pásma (</w:t>
            </w:r>
            <w:r w:rsidRPr="007B465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GBW</w:t>
            </w:r>
            <w:r w:rsidRPr="007B465E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181A5E" w14:textId="77740405" w:rsidR="00EB6134" w:rsidRPr="007B465E" w:rsidRDefault="00EB6134" w:rsidP="00631596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≥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7B465E">
              <w:rPr>
                <w:rFonts w:asciiTheme="minorHAnsi" w:hAnsiTheme="minorHAnsi" w:cstheme="minorHAnsi"/>
                <w:sz w:val="22"/>
                <w:szCs w:val="22"/>
              </w:rPr>
              <w:t xml:space="preserve"> MHz</w:t>
            </w:r>
          </w:p>
        </w:tc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611E0D" w14:textId="77777777" w:rsidR="00EB6134" w:rsidRPr="007B465E" w:rsidRDefault="00EB6134" w:rsidP="00631596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AF2A4" w14:textId="77777777" w:rsidR="00EB6134" w:rsidRPr="007B465E" w:rsidRDefault="00EB6134" w:rsidP="00631596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B6134" w14:paraId="2889DA5F" w14:textId="146A3BD2" w:rsidTr="00184773">
        <w:trPr>
          <w:jc w:val="center"/>
        </w:trPr>
        <w:tc>
          <w:tcPr>
            <w:tcW w:w="3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33420B" w14:textId="77777777" w:rsidR="00EB6134" w:rsidRPr="007B465E" w:rsidRDefault="00EB6134" w:rsidP="00631596">
            <w:pPr>
              <w:pStyle w:val="TabulkaIN"/>
              <w:ind w:firstLine="244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B465E">
              <w:rPr>
                <w:rFonts w:asciiTheme="minorHAnsi" w:hAnsiTheme="minorHAnsi" w:cstheme="minorHAnsi"/>
                <w:sz w:val="22"/>
                <w:szCs w:val="22"/>
              </w:rPr>
              <w:t>fázová rezerva (</w:t>
            </w:r>
            <w:r w:rsidRPr="007B465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PM</w:t>
            </w:r>
            <w:r w:rsidRPr="007B465E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539F" w14:textId="641F1203" w:rsidR="00EB6134" w:rsidRPr="007B465E" w:rsidRDefault="00EB6134" w:rsidP="00631596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≥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60</w:t>
            </w:r>
            <w:r w:rsidRPr="007B465E">
              <w:rPr>
                <w:rFonts w:asciiTheme="minorHAnsi" w:hAnsiTheme="minorHAnsi" w:cstheme="minorHAnsi"/>
                <w:sz w:val="22"/>
                <w:szCs w:val="22"/>
              </w:rPr>
              <w:t>°</w:t>
            </w:r>
          </w:p>
        </w:tc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CA2B8" w14:textId="0F20BCEA" w:rsidR="00EB6134" w:rsidRPr="007B465E" w:rsidRDefault="00EB6134" w:rsidP="00631596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60°</w:t>
            </w: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85AB66" w14:textId="77777777" w:rsidR="00EB6134" w:rsidRPr="007B465E" w:rsidRDefault="00EB6134" w:rsidP="00631596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B6134" w14:paraId="26DCE4AC" w14:textId="77777777" w:rsidTr="00184773">
        <w:trPr>
          <w:jc w:val="center"/>
        </w:trPr>
        <w:tc>
          <w:tcPr>
            <w:tcW w:w="3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938F1E" w14:textId="4E2E625B" w:rsidR="00EB6134" w:rsidRPr="007B465E" w:rsidRDefault="00EB6134" w:rsidP="00631596">
            <w:pPr>
              <w:pStyle w:val="TabulkaIN"/>
              <w:ind w:firstLine="244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amplitudová rezerva (</w:t>
            </w:r>
            <w:r w:rsidRPr="00C74E2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AM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E62A9F" w14:textId="144B927B" w:rsidR="00EB6134" w:rsidRPr="007B465E" w:rsidRDefault="00EB6134" w:rsidP="004A3D6F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  <w:r w:rsidRPr="004A3D6F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dB</w:t>
            </w:r>
          </w:p>
        </w:tc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FDDC7F" w14:textId="05230070" w:rsidR="00EB6134" w:rsidRPr="007B465E" w:rsidRDefault="00472B76" w:rsidP="00631596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Nepočítá se</w:t>
            </w: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00B999" w14:textId="77777777" w:rsidR="00EB6134" w:rsidRPr="007B465E" w:rsidRDefault="00EB6134" w:rsidP="00631596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B6134" w14:paraId="3FD8D239" w14:textId="476BEE71" w:rsidTr="00184773">
        <w:trPr>
          <w:jc w:val="center"/>
        </w:trPr>
        <w:tc>
          <w:tcPr>
            <w:tcW w:w="3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8B3FA9" w14:textId="406FA08D" w:rsidR="00EB6134" w:rsidRPr="007B465E" w:rsidRDefault="00EB6134" w:rsidP="00631596">
            <w:pPr>
              <w:pStyle w:val="TabulkaIN"/>
              <w:ind w:firstLine="244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B465E">
              <w:rPr>
                <w:rFonts w:asciiTheme="minorHAnsi" w:hAnsiTheme="minorHAnsi" w:cstheme="minorHAnsi"/>
                <w:sz w:val="22"/>
                <w:szCs w:val="22"/>
              </w:rPr>
              <w:t>rychlost přeběhu (</w:t>
            </w:r>
            <w:r w:rsidRPr="007B465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SR</w:t>
            </w:r>
            <w:r w:rsidRPr="007B465E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16055F" w14:textId="7C4BCBEC" w:rsidR="00EB6134" w:rsidRPr="007B465E" w:rsidRDefault="00472B76" w:rsidP="00631596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≥ </w:t>
            </w:r>
            <w:r w:rsidR="00FA1783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="00EB6134" w:rsidRPr="007B465E">
              <w:rPr>
                <w:rFonts w:asciiTheme="minorHAnsi" w:hAnsiTheme="minorHAnsi" w:cstheme="minorHAnsi"/>
                <w:sz w:val="22"/>
                <w:szCs w:val="22"/>
              </w:rPr>
              <w:t xml:space="preserve"> V/</w:t>
            </w:r>
            <w:proofErr w:type="spellStart"/>
            <w:r w:rsidR="00EB6134" w:rsidRPr="007B465E">
              <w:rPr>
                <w:rFonts w:asciiTheme="minorHAnsi" w:hAnsiTheme="minorHAnsi" w:cstheme="minorHAnsi"/>
                <w:sz w:val="22"/>
                <w:szCs w:val="22"/>
              </w:rPr>
              <w:t>μs</w:t>
            </w:r>
            <w:proofErr w:type="spellEnd"/>
          </w:p>
        </w:tc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386794" w14:textId="77777777" w:rsidR="00EB6134" w:rsidRPr="007B465E" w:rsidRDefault="00EB6134" w:rsidP="00631596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748A2" w14:textId="77777777" w:rsidR="00EB6134" w:rsidRPr="007B465E" w:rsidRDefault="00EB6134" w:rsidP="00631596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B6134" w14:paraId="4F45B741" w14:textId="0F40506B" w:rsidTr="00184773">
        <w:trPr>
          <w:jc w:val="center"/>
        </w:trPr>
        <w:tc>
          <w:tcPr>
            <w:tcW w:w="3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059DD5" w14:textId="417B28EC" w:rsidR="00EB6134" w:rsidRPr="007B465E" w:rsidRDefault="00EB6134" w:rsidP="00631596">
            <w:pPr>
              <w:pStyle w:val="TabulkaIN"/>
              <w:ind w:firstLine="244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B465E">
              <w:rPr>
                <w:rFonts w:asciiTheme="minorHAnsi" w:hAnsiTheme="minorHAnsi" w:cstheme="minorHAnsi"/>
                <w:sz w:val="22"/>
                <w:szCs w:val="22"/>
              </w:rPr>
              <w:t>systematický ofset (</w:t>
            </w:r>
            <w:r w:rsidRPr="007B465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</w:t>
            </w:r>
            <w:r w:rsidR="00184773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OFF</w:t>
            </w:r>
            <w:r w:rsidRPr="007B465E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84FF5E" w14:textId="0D19579F" w:rsidR="00EB6134" w:rsidRPr="007B465E" w:rsidRDefault="00472B76" w:rsidP="00631596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>≤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500 </w:t>
            </w:r>
            <w:r w:rsidR="00EB6134" w:rsidRPr="007B465E">
              <w:rPr>
                <w:rFonts w:asciiTheme="minorHAnsi" w:hAnsiTheme="minorHAnsi" w:cstheme="minorHAnsi"/>
                <w:sz w:val="22"/>
                <w:szCs w:val="22"/>
              </w:rPr>
              <w:t>µV</w:t>
            </w:r>
          </w:p>
        </w:tc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522EEE" w14:textId="2AD47007" w:rsidR="00EB6134" w:rsidRPr="007B465E" w:rsidRDefault="00EB6134" w:rsidP="00631596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59C0CF" w14:textId="77777777" w:rsidR="00EB6134" w:rsidRPr="007B465E" w:rsidRDefault="00EB6134" w:rsidP="00631596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B6134" w14:paraId="6A73CE92" w14:textId="1206821E" w:rsidTr="00184773">
        <w:trPr>
          <w:jc w:val="center"/>
        </w:trPr>
        <w:tc>
          <w:tcPr>
            <w:tcW w:w="3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940710" w14:textId="0A27809D" w:rsidR="00EB6134" w:rsidRPr="007B465E" w:rsidRDefault="00186793" w:rsidP="00631596">
            <w:pPr>
              <w:pStyle w:val="TabulkaIN"/>
              <w:ind w:firstLine="244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EB6134" w:rsidRPr="007B465E">
              <w:rPr>
                <w:rFonts w:asciiTheme="minorHAnsi" w:hAnsiTheme="minorHAnsi" w:cstheme="minorHAnsi"/>
                <w:sz w:val="22"/>
                <w:szCs w:val="22"/>
              </w:rPr>
              <w:t>potřeba</w:t>
            </w:r>
            <w:r w:rsidR="00EB6134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="00EB6134" w:rsidRPr="004933C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P</w:t>
            </w:r>
            <w:r w:rsidR="00EB6134" w:rsidRPr="004933CC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diss</w:t>
            </w:r>
            <w:proofErr w:type="spellEnd"/>
            <w:r w:rsidR="00EB6134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DFD179" w14:textId="4D6DCE56" w:rsidR="00EB6134" w:rsidRPr="007B465E" w:rsidRDefault="00472B76" w:rsidP="00631596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EB6134" w:rsidRPr="007B465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B6134" w:rsidRPr="007B465E">
              <w:rPr>
                <w:rFonts w:asciiTheme="minorHAnsi" w:hAnsiTheme="minorHAnsi" w:cstheme="minorHAnsi"/>
                <w:sz w:val="22"/>
                <w:szCs w:val="22"/>
              </w:rPr>
              <w:t>mW</w:t>
            </w:r>
            <w:proofErr w:type="spellEnd"/>
          </w:p>
        </w:tc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755B6B" w14:textId="77777777" w:rsidR="00EB6134" w:rsidRPr="007B465E" w:rsidRDefault="00EB6134" w:rsidP="00631596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A6389" w14:textId="77777777" w:rsidR="00EB6134" w:rsidRPr="007B465E" w:rsidRDefault="00EB6134" w:rsidP="00631596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B6134" w14:paraId="661E80B0" w14:textId="626F619F" w:rsidTr="00184773">
        <w:trPr>
          <w:jc w:val="center"/>
        </w:trPr>
        <w:tc>
          <w:tcPr>
            <w:tcW w:w="3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C8990B" w14:textId="02DF6E92" w:rsidR="00EB6134" w:rsidRPr="007B465E" w:rsidRDefault="00EB6134" w:rsidP="00631596">
            <w:pPr>
              <w:pStyle w:val="TabulkaIN"/>
              <w:ind w:firstLine="244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vstupní</w:t>
            </w:r>
            <w:r w:rsidRPr="007B465E">
              <w:rPr>
                <w:rFonts w:asciiTheme="minorHAnsi" w:hAnsiTheme="minorHAnsi" w:cstheme="minorHAnsi"/>
                <w:sz w:val="22"/>
                <w:szCs w:val="22"/>
              </w:rPr>
              <w:t xml:space="preserve"> napěťový rozsah</w:t>
            </w:r>
            <w:r w:rsidR="0018477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184773" w:rsidRPr="0018477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ICMR</w:t>
            </w:r>
            <w:r w:rsidR="0018477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A42B50" w14:textId="552CBD61" w:rsidR="00EB6134" w:rsidRPr="007B465E" w:rsidRDefault="00EB6134" w:rsidP="004A3D6F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  <w:r w:rsidRPr="004A3D6F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</w:t>
            </w:r>
          </w:p>
        </w:tc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89FEE1" w14:textId="77777777" w:rsidR="00EB6134" w:rsidRPr="007B465E" w:rsidRDefault="00EB6134" w:rsidP="00D66AE7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1037A" w14:textId="77777777" w:rsidR="00EB6134" w:rsidRPr="007B465E" w:rsidRDefault="00EB6134" w:rsidP="00D66AE7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B6134" w14:paraId="7D341E4F" w14:textId="676023ED" w:rsidTr="00184773">
        <w:trPr>
          <w:jc w:val="center"/>
        </w:trPr>
        <w:tc>
          <w:tcPr>
            <w:tcW w:w="3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3BDDF8" w14:textId="6FDEBC1C" w:rsidR="00EB6134" w:rsidRPr="007B465E" w:rsidRDefault="00EB6134" w:rsidP="00631596">
            <w:pPr>
              <w:pStyle w:val="TabulkaIN"/>
              <w:ind w:firstLine="244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7B465E">
              <w:rPr>
                <w:rFonts w:asciiTheme="minorHAnsi" w:hAnsiTheme="minorHAnsi" w:cstheme="minorHAnsi"/>
                <w:sz w:val="22"/>
                <w:szCs w:val="22"/>
              </w:rPr>
              <w:t>výstupní napěťový rozsah</w:t>
            </w:r>
            <w:r w:rsidR="0018477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184773" w:rsidRPr="0018477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OVS</w:t>
            </w:r>
            <w:r w:rsidR="0018477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BF3A81" w14:textId="29A719BA" w:rsidR="00EB6134" w:rsidRPr="007B465E" w:rsidRDefault="00EB6134" w:rsidP="004A3D6F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 V</w:t>
            </w:r>
          </w:p>
        </w:tc>
        <w:tc>
          <w:tcPr>
            <w:tcW w:w="18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8A0539" w14:textId="7A812071" w:rsidR="00EB6134" w:rsidRPr="007B465E" w:rsidRDefault="00EB6134" w:rsidP="00D66AE7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F1AEE" w14:textId="77777777" w:rsidR="00EB6134" w:rsidRPr="007B465E" w:rsidRDefault="00EB6134" w:rsidP="00D66AE7">
            <w:pPr>
              <w:pStyle w:val="TabulkaIN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37BA66D" w14:textId="5587C1E8" w:rsidR="00B47956" w:rsidRDefault="00C74E29" w:rsidP="00C74E29">
      <w:pPr>
        <w:ind w:left="720"/>
      </w:pPr>
      <w:r>
        <w:t>* pro nástupnou i sestupnou hranu</w:t>
      </w:r>
    </w:p>
    <w:p w14:paraId="5426BE1E" w14:textId="77777777" w:rsidR="00C74E29" w:rsidRDefault="00C74E29" w:rsidP="00C74E29">
      <w:pPr>
        <w:ind w:left="720"/>
      </w:pPr>
    </w:p>
    <w:p w14:paraId="7BB7CFC8" w14:textId="4BF4CD73" w:rsidR="00B47956" w:rsidRPr="008F270B" w:rsidRDefault="003016FA" w:rsidP="00B47956">
      <w:pPr>
        <w:pStyle w:val="Odstavecseseznamem"/>
        <w:ind w:left="284"/>
        <w:rPr>
          <w:b/>
        </w:rPr>
      </w:pPr>
      <w:r>
        <w:t>Vypočítejte a následně simulací zjistěte dosažené parametry z tab. 1.</w:t>
      </w:r>
      <w:r w:rsidR="00BA597D">
        <w:t xml:space="preserve"> </w:t>
      </w:r>
      <w:r w:rsidR="004F3EA8" w:rsidRPr="000D44A6">
        <w:rPr>
          <w:highlight w:val="green"/>
        </w:rPr>
        <w:t>Zobrazte SPICE Output log s parametry všech tranzistorů</w:t>
      </w:r>
      <w:r w:rsidR="007A32CC" w:rsidRPr="000D44A6">
        <w:rPr>
          <w:highlight w:val="green"/>
        </w:rPr>
        <w:t xml:space="preserve"> a vložte jej do protokolu</w:t>
      </w:r>
      <w:r w:rsidR="007A32CC">
        <w:t xml:space="preserve">. Zkontrolujte především </w:t>
      </w:r>
      <w:proofErr w:type="spellStart"/>
      <w:r w:rsidR="007A32CC" w:rsidRPr="001447BB">
        <w:rPr>
          <w:i/>
          <w:iCs/>
        </w:rPr>
        <w:t>g</w:t>
      </w:r>
      <w:r w:rsidR="007A32CC" w:rsidRPr="001447BB">
        <w:rPr>
          <w:vertAlign w:val="subscript"/>
        </w:rPr>
        <w:t>m</w:t>
      </w:r>
      <w:proofErr w:type="spellEnd"/>
      <w:r w:rsidR="007A32CC">
        <w:t xml:space="preserve"> vstupních tranzistorů a </w:t>
      </w:r>
      <w:r w:rsidR="000D44A6" w:rsidRPr="000D44A6">
        <w:rPr>
          <w:i/>
          <w:iCs/>
        </w:rPr>
        <w:t>g</w:t>
      </w:r>
      <w:r w:rsidR="000D44A6" w:rsidRPr="000D44A6">
        <w:rPr>
          <w:vertAlign w:val="subscript"/>
        </w:rPr>
        <w:t>m7</w:t>
      </w:r>
      <w:r w:rsidR="000D44A6">
        <w:t xml:space="preserve">, zda odpovídá výpočtu. Dále </w:t>
      </w:r>
      <w:r w:rsidR="00BA597D">
        <w:t>vložte do protokolu</w:t>
      </w:r>
      <w:r w:rsidR="000D44A6">
        <w:t xml:space="preserve"> </w:t>
      </w:r>
      <w:r w:rsidR="00BA597D" w:rsidRPr="00831F48">
        <w:rPr>
          <w:highlight w:val="green"/>
        </w:rPr>
        <w:t>simulační schémata</w:t>
      </w:r>
      <w:r w:rsidR="00312F30" w:rsidRPr="00831F48">
        <w:rPr>
          <w:highlight w:val="green"/>
        </w:rPr>
        <w:t xml:space="preserve"> </w:t>
      </w:r>
      <w:r w:rsidR="00EB505F" w:rsidRPr="00831F48">
        <w:rPr>
          <w:highlight w:val="green"/>
        </w:rPr>
        <w:t xml:space="preserve">a výstupy simulací </w:t>
      </w:r>
      <w:r w:rsidR="00831F48" w:rsidRPr="00831F48">
        <w:rPr>
          <w:highlight w:val="green"/>
        </w:rPr>
        <w:t xml:space="preserve">ukazující </w:t>
      </w:r>
      <w:proofErr w:type="spellStart"/>
      <w:r w:rsidR="000D44A6">
        <w:rPr>
          <w:highlight w:val="green"/>
        </w:rPr>
        <w:t>od</w:t>
      </w:r>
      <w:r w:rsidR="00831F48" w:rsidRPr="00831F48">
        <w:rPr>
          <w:highlight w:val="green"/>
        </w:rPr>
        <w:t>simulované</w:t>
      </w:r>
      <w:proofErr w:type="spellEnd"/>
      <w:r w:rsidR="00831F48" w:rsidRPr="00831F48">
        <w:rPr>
          <w:highlight w:val="green"/>
        </w:rPr>
        <w:t xml:space="preserve"> hodnoty</w:t>
      </w:r>
      <w:r w:rsidR="00141796">
        <w:t>.</w:t>
      </w:r>
      <w:r w:rsidR="00B47956">
        <w:t xml:space="preserve"> </w:t>
      </w:r>
      <w:r w:rsidR="00141796">
        <w:t>P</w:t>
      </w:r>
      <w:r w:rsidR="00B47956">
        <w:t xml:space="preserve">orovnejte výsledky s ručními výpočty – vytvořte tabulku </w:t>
      </w:r>
      <w:proofErr w:type="spellStart"/>
      <w:r w:rsidR="00B47956">
        <w:t>odsimulovaných</w:t>
      </w:r>
      <w:proofErr w:type="spellEnd"/>
      <w:r w:rsidR="00B47956">
        <w:t xml:space="preserve"> a vypočítaných</w:t>
      </w:r>
      <w:r w:rsidR="000660CB">
        <w:t xml:space="preserve"> parametrů (viz. Tab. 1 – stejná bude v závěru)</w:t>
      </w:r>
      <w:r w:rsidR="00B47956">
        <w:t xml:space="preserve">. </w:t>
      </w:r>
    </w:p>
    <w:p w14:paraId="55AB38E5" w14:textId="67997C58" w:rsidR="000304B6" w:rsidRDefault="00782580" w:rsidP="004717E8">
      <w:pPr>
        <w:pStyle w:val="Obrzek"/>
      </w:pPr>
      <w:r>
        <w:rPr>
          <w:noProof/>
        </w:rPr>
        <w:drawing>
          <wp:inline distT="0" distB="0" distL="0" distR="0" wp14:anchorId="064418BC" wp14:editId="7D7592D3">
            <wp:extent cx="5200650" cy="3076575"/>
            <wp:effectExtent l="0" t="0" r="0" b="9525"/>
            <wp:docPr id="1192101505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01505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922B" w14:textId="78036759" w:rsidR="000304B6" w:rsidRPr="00932030" w:rsidRDefault="000304B6" w:rsidP="000304B6">
      <w:pPr>
        <w:pStyle w:val="Titulek"/>
        <w:jc w:val="center"/>
        <w:rPr>
          <w:b w:val="0"/>
        </w:rPr>
      </w:pPr>
      <w:r w:rsidRPr="00932030">
        <w:t xml:space="preserve">Obr. </w:t>
      </w:r>
      <w:fldSimple w:instr=" SEQ Obr._ \* ARABIC ">
        <w:r w:rsidR="00524D6E">
          <w:rPr>
            <w:noProof/>
          </w:rPr>
          <w:t>1</w:t>
        </w:r>
      </w:fldSimple>
      <w:r w:rsidRPr="00932030">
        <w:t xml:space="preserve">: </w:t>
      </w:r>
      <w:r w:rsidR="00B47956">
        <w:rPr>
          <w:b w:val="0"/>
        </w:rPr>
        <w:t xml:space="preserve">Dvoustupňový </w:t>
      </w:r>
      <w:r w:rsidR="00DB5F06">
        <w:rPr>
          <w:b w:val="0"/>
        </w:rPr>
        <w:t>zesilovač</w:t>
      </w:r>
    </w:p>
    <w:p w14:paraId="4FC87743" w14:textId="77777777" w:rsidR="00B92EB3" w:rsidRPr="00B87FE7" w:rsidRDefault="00B92EB3" w:rsidP="00B92EB3">
      <w:pPr>
        <w:pBdr>
          <w:bottom w:val="single" w:sz="6" w:space="1" w:color="auto"/>
        </w:pBdr>
        <w:jc w:val="center"/>
      </w:pPr>
    </w:p>
    <w:p w14:paraId="16BD295B" w14:textId="77777777" w:rsidR="00144B19" w:rsidRPr="006B0A09" w:rsidRDefault="00144B19" w:rsidP="00B92EB3"/>
    <w:p w14:paraId="456E9A08" w14:textId="77777777" w:rsidR="00B92EB3" w:rsidRDefault="00B92EB3" w:rsidP="00B92EB3">
      <w:pPr>
        <w:jc w:val="left"/>
        <w:rPr>
          <w:b/>
          <w:bCs/>
          <w:u w:val="single"/>
        </w:rPr>
      </w:pPr>
      <w:r w:rsidRPr="006210CD">
        <w:rPr>
          <w:b/>
          <w:bCs/>
          <w:u w:val="single"/>
        </w:rPr>
        <w:t>VYPRACOVÁNÍ</w:t>
      </w:r>
    </w:p>
    <w:p w14:paraId="3F17EC8A" w14:textId="77777777" w:rsidR="00B92EB3" w:rsidRDefault="00B92EB3" w:rsidP="00B92EB3">
      <w:pPr>
        <w:rPr>
          <w:b/>
          <w:bCs/>
          <w:u w:val="single"/>
        </w:rPr>
      </w:pPr>
    </w:p>
    <w:p w14:paraId="13DA367D" w14:textId="77777777" w:rsidR="00B92EB3" w:rsidRPr="006210CD" w:rsidRDefault="00B92EB3" w:rsidP="00B92EB3">
      <w:r>
        <w:t>………</w:t>
      </w:r>
    </w:p>
    <w:p w14:paraId="35691069" w14:textId="77777777" w:rsidR="00B92EB3" w:rsidRDefault="00B92EB3" w:rsidP="00B92EB3"/>
    <w:p w14:paraId="1AA74C10" w14:textId="77777777" w:rsidR="00B92EB3" w:rsidRDefault="00B92EB3" w:rsidP="00B92EB3"/>
    <w:p w14:paraId="662E03A8" w14:textId="221EAC2D" w:rsidR="001F7DF5" w:rsidRDefault="001F7DF5" w:rsidP="00B92EB3">
      <w:pPr>
        <w:jc w:val="center"/>
      </w:pPr>
    </w:p>
    <w:sectPr w:rsidR="001F7DF5" w:rsidSect="006A2BBB">
      <w:headerReference w:type="even" r:id="rId11"/>
      <w:headerReference w:type="default" r:id="rId12"/>
      <w:headerReference w:type="first" r:id="rId13"/>
      <w:pgSz w:w="11906" w:h="16838" w:code="9"/>
      <w:pgMar w:top="1418" w:right="1134" w:bottom="1418" w:left="709" w:header="709" w:footer="709" w:gutter="567"/>
      <w:pgBorders w:offsetFrom="page">
        <w:bottom w:val="single" w:sz="12" w:space="24" w:color="auto"/>
      </w:pgBorders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5C342" w14:textId="77777777" w:rsidR="00760CF0" w:rsidRDefault="00760CF0">
      <w:r>
        <w:separator/>
      </w:r>
    </w:p>
  </w:endnote>
  <w:endnote w:type="continuationSeparator" w:id="0">
    <w:p w14:paraId="46B26C41" w14:textId="77777777" w:rsidR="00760CF0" w:rsidRDefault="00760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s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10580" w14:textId="77777777" w:rsidR="00760CF0" w:rsidRDefault="00760CF0">
      <w:r>
        <w:separator/>
      </w:r>
    </w:p>
  </w:footnote>
  <w:footnote w:type="continuationSeparator" w:id="0">
    <w:p w14:paraId="11BFCE49" w14:textId="77777777" w:rsidR="00760CF0" w:rsidRDefault="00760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0D6C9" w14:textId="77777777" w:rsidR="00FC3E29" w:rsidRDefault="00973ED3">
    <w:pPr>
      <w:pStyle w:val="Zhlav"/>
      <w:tabs>
        <w:tab w:val="clear" w:pos="4536"/>
      </w:tabs>
      <w:rPr>
        <w:rStyle w:val="slostrnky"/>
      </w:rPr>
    </w:pPr>
    <w:r>
      <w:rPr>
        <w:rStyle w:val="slostrnky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12F429" wp14:editId="522DB6AA">
              <wp:simplePos x="0" y="0"/>
              <wp:positionH relativeFrom="column">
                <wp:align>center</wp:align>
              </wp:positionH>
              <wp:positionV relativeFrom="paragraph">
                <wp:posOffset>269875</wp:posOffset>
              </wp:positionV>
              <wp:extent cx="5760085" cy="0"/>
              <wp:effectExtent l="9525" t="12700" r="12065" b="6350"/>
              <wp:wrapTopAndBottom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38D187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21.25pt" to="453.5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KIaEwIAACk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" strokeweight="1pt">
              <w10:wrap type="topAndBottom"/>
            </v:line>
          </w:pict>
        </mc:Fallback>
      </mc:AlternateContent>
    </w:r>
    <w:r w:rsidR="00E12BBB">
      <w:rPr>
        <w:rStyle w:val="slostrnky"/>
      </w:rPr>
      <w:fldChar w:fldCharType="begin"/>
    </w:r>
    <w:r w:rsidR="00FC3E29">
      <w:rPr>
        <w:rStyle w:val="slostrnky"/>
      </w:rPr>
      <w:instrText xml:space="preserve"> PAGE </w:instrText>
    </w:r>
    <w:r w:rsidR="00E12BBB">
      <w:rPr>
        <w:rStyle w:val="slostrnky"/>
      </w:rPr>
      <w:fldChar w:fldCharType="separate"/>
    </w:r>
    <w:r w:rsidR="00FC3E29">
      <w:rPr>
        <w:rStyle w:val="slostrnky"/>
        <w:noProof/>
      </w:rPr>
      <w:t>6</w:t>
    </w:r>
    <w:r w:rsidR="00E12BBB">
      <w:rPr>
        <w:rStyle w:val="slostrnky"/>
      </w:rPr>
      <w:fldChar w:fldCharType="end"/>
    </w:r>
    <w:r w:rsidR="00FC3E29">
      <w:rPr>
        <w:rFonts w:ascii="csr10" w:hAnsi="csr10"/>
        <w:sz w:val="22"/>
        <w:szCs w:val="22"/>
      </w:rPr>
      <w:tab/>
    </w:r>
    <w:r w:rsidR="00FC3E29">
      <w:t>Fakulta elektrotechniky a komunikačních technologií VUT v Brně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51A67" w14:textId="77777777" w:rsidR="00FC3E29" w:rsidRDefault="00973ED3">
    <w:pPr>
      <w:pStyle w:val="Zhlav"/>
      <w:tabs>
        <w:tab w:val="clear" w:pos="4536"/>
      </w:tabs>
      <w:rPr>
        <w:rStyle w:val="slostrnky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EC57592" wp14:editId="383C2567">
              <wp:simplePos x="0" y="0"/>
              <wp:positionH relativeFrom="column">
                <wp:align>center</wp:align>
              </wp:positionH>
              <wp:positionV relativeFrom="paragraph">
                <wp:posOffset>260350</wp:posOffset>
              </wp:positionV>
              <wp:extent cx="6045835" cy="9525"/>
              <wp:effectExtent l="9525" t="12700" r="12065" b="6350"/>
              <wp:wrapTopAndBottom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5835" cy="95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895A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20.5pt" to="476.0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2dp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" strokeweight="1pt">
              <w10:wrap type="topAndBottom"/>
            </v:line>
          </w:pict>
        </mc:Fallback>
      </mc:AlternateContent>
    </w:r>
    <w:r w:rsidR="00FC3E29">
      <w:t xml:space="preserve"> </w:t>
    </w:r>
    <w:r w:rsidR="00A67D6F">
      <w:t xml:space="preserve">Návrh analogových integrovaných </w:t>
    </w:r>
    <w:proofErr w:type="gramStart"/>
    <w:r w:rsidR="00A67D6F">
      <w:t>obvodů - CP</w:t>
    </w:r>
    <w:proofErr w:type="gramEnd"/>
    <w:r w:rsidR="00FC3E29">
      <w:tab/>
    </w:r>
    <w:r w:rsidR="00E12BBB">
      <w:rPr>
        <w:rStyle w:val="slostrnky"/>
      </w:rPr>
      <w:fldChar w:fldCharType="begin"/>
    </w:r>
    <w:r w:rsidR="00FC3E29">
      <w:rPr>
        <w:rStyle w:val="slostrnky"/>
      </w:rPr>
      <w:instrText xml:space="preserve"> PAGE </w:instrText>
    </w:r>
    <w:r w:rsidR="00E12BBB">
      <w:rPr>
        <w:rStyle w:val="slostrnky"/>
      </w:rPr>
      <w:fldChar w:fldCharType="separate"/>
    </w:r>
    <w:r w:rsidR="00AE1F40">
      <w:rPr>
        <w:rStyle w:val="slostrnky"/>
        <w:noProof/>
      </w:rPr>
      <w:t>2</w:t>
    </w:r>
    <w:r w:rsidR="00E12BBB">
      <w:rPr>
        <w:rStyle w:val="slostrnky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4A295" w14:textId="77777777" w:rsidR="00FC3E29" w:rsidRDefault="00FC3E29">
    <w:pPr>
      <w:pStyle w:val="Hlavickatitulnistrana"/>
    </w:pPr>
    <w:r>
      <w:t>FAKULTA ELEKTROTECHNIKY A KOMUNIKAČNÍCH TECHNOLOGIÍ</w:t>
    </w:r>
  </w:p>
  <w:p w14:paraId="261DEBF2" w14:textId="77777777" w:rsidR="00FC3E29" w:rsidRDefault="00FC3E29">
    <w:pPr>
      <w:pStyle w:val="Hlavickatitulnistrana"/>
    </w:pPr>
    <w:r>
      <w:t>VYSOKÉ UČENÍ TECHNICKÉ V BRNĚ</w:t>
    </w:r>
  </w:p>
  <w:p w14:paraId="64F17722" w14:textId="77777777" w:rsidR="00FC3E29" w:rsidRDefault="00973ED3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739F34" wp14:editId="4CAF9656">
              <wp:simplePos x="0" y="0"/>
              <wp:positionH relativeFrom="column">
                <wp:align>center</wp:align>
              </wp:positionH>
              <wp:positionV relativeFrom="paragraph">
                <wp:posOffset>144145</wp:posOffset>
              </wp:positionV>
              <wp:extent cx="5760085" cy="0"/>
              <wp:effectExtent l="9525" t="10795" r="12065" b="8255"/>
              <wp:wrapTopAndBottom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51EEC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1.35pt" to="453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xwe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" strokeweight="1pt"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768134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3311B9"/>
    <w:multiLevelType w:val="hybridMultilevel"/>
    <w:tmpl w:val="62ACE3F4"/>
    <w:lvl w:ilvl="0" w:tplc="36ACB83C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6C0098C"/>
    <w:multiLevelType w:val="hybridMultilevel"/>
    <w:tmpl w:val="C2DE4F34"/>
    <w:lvl w:ilvl="0" w:tplc="4EDE0A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9E049C"/>
    <w:multiLevelType w:val="hybridMultilevel"/>
    <w:tmpl w:val="AD3A024A"/>
    <w:lvl w:ilvl="0" w:tplc="3A44CE0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25435"/>
    <w:multiLevelType w:val="hybridMultilevel"/>
    <w:tmpl w:val="63BE0DDE"/>
    <w:lvl w:ilvl="0" w:tplc="2E92272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5501DF8"/>
    <w:multiLevelType w:val="hybridMultilevel"/>
    <w:tmpl w:val="7FAA44A4"/>
    <w:lvl w:ilvl="0" w:tplc="45CE6BEA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6" w15:restartNumberingAfterBreak="0">
    <w:nsid w:val="28EA5A46"/>
    <w:multiLevelType w:val="hybridMultilevel"/>
    <w:tmpl w:val="5A1C3F08"/>
    <w:lvl w:ilvl="0" w:tplc="040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24A89"/>
    <w:multiLevelType w:val="hybridMultilevel"/>
    <w:tmpl w:val="F228B0BC"/>
    <w:lvl w:ilvl="0" w:tplc="F7540D48">
      <w:numFmt w:val="bullet"/>
      <w:lvlText w:val="-"/>
      <w:lvlJc w:val="left"/>
      <w:pPr>
        <w:ind w:left="93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 w15:restartNumberingAfterBreak="0">
    <w:nsid w:val="2D6B2659"/>
    <w:multiLevelType w:val="hybridMultilevel"/>
    <w:tmpl w:val="C0AABA80"/>
    <w:lvl w:ilvl="0" w:tplc="04050011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1C0940"/>
    <w:multiLevelType w:val="hybridMultilevel"/>
    <w:tmpl w:val="EACE7592"/>
    <w:lvl w:ilvl="0" w:tplc="60421CD8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F69E5"/>
    <w:multiLevelType w:val="hybridMultilevel"/>
    <w:tmpl w:val="266C77B6"/>
    <w:lvl w:ilvl="0" w:tplc="A22631CE">
      <w:start w:val="1"/>
      <w:numFmt w:val="decimal"/>
      <w:lvlText w:val="%1)"/>
      <w:lvlJc w:val="left"/>
      <w:pPr>
        <w:ind w:left="170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27" w:hanging="360"/>
      </w:pPr>
    </w:lvl>
    <w:lvl w:ilvl="2" w:tplc="0405001B" w:tentative="1">
      <w:start w:val="1"/>
      <w:numFmt w:val="lowerRoman"/>
      <w:lvlText w:val="%3."/>
      <w:lvlJc w:val="right"/>
      <w:pPr>
        <w:ind w:left="3147" w:hanging="180"/>
      </w:pPr>
    </w:lvl>
    <w:lvl w:ilvl="3" w:tplc="0405000F" w:tentative="1">
      <w:start w:val="1"/>
      <w:numFmt w:val="decimal"/>
      <w:lvlText w:val="%4."/>
      <w:lvlJc w:val="left"/>
      <w:pPr>
        <w:ind w:left="3867" w:hanging="360"/>
      </w:pPr>
    </w:lvl>
    <w:lvl w:ilvl="4" w:tplc="04050019" w:tentative="1">
      <w:start w:val="1"/>
      <w:numFmt w:val="lowerLetter"/>
      <w:lvlText w:val="%5."/>
      <w:lvlJc w:val="left"/>
      <w:pPr>
        <w:ind w:left="4587" w:hanging="360"/>
      </w:pPr>
    </w:lvl>
    <w:lvl w:ilvl="5" w:tplc="0405001B" w:tentative="1">
      <w:start w:val="1"/>
      <w:numFmt w:val="lowerRoman"/>
      <w:lvlText w:val="%6."/>
      <w:lvlJc w:val="right"/>
      <w:pPr>
        <w:ind w:left="5307" w:hanging="180"/>
      </w:pPr>
    </w:lvl>
    <w:lvl w:ilvl="6" w:tplc="0405000F" w:tentative="1">
      <w:start w:val="1"/>
      <w:numFmt w:val="decimal"/>
      <w:lvlText w:val="%7."/>
      <w:lvlJc w:val="left"/>
      <w:pPr>
        <w:ind w:left="6027" w:hanging="360"/>
      </w:pPr>
    </w:lvl>
    <w:lvl w:ilvl="7" w:tplc="04050019" w:tentative="1">
      <w:start w:val="1"/>
      <w:numFmt w:val="lowerLetter"/>
      <w:lvlText w:val="%8."/>
      <w:lvlJc w:val="left"/>
      <w:pPr>
        <w:ind w:left="6747" w:hanging="360"/>
      </w:pPr>
    </w:lvl>
    <w:lvl w:ilvl="8" w:tplc="0405001B" w:tentative="1">
      <w:start w:val="1"/>
      <w:numFmt w:val="lowerRoman"/>
      <w:lvlText w:val="%9."/>
      <w:lvlJc w:val="right"/>
      <w:pPr>
        <w:ind w:left="7467" w:hanging="180"/>
      </w:pPr>
    </w:lvl>
  </w:abstractNum>
  <w:abstractNum w:abstractNumId="11" w15:restartNumberingAfterBreak="0">
    <w:nsid w:val="345D0DBA"/>
    <w:multiLevelType w:val="hybridMultilevel"/>
    <w:tmpl w:val="E4C87B28"/>
    <w:lvl w:ilvl="0" w:tplc="01D83B5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30266"/>
    <w:multiLevelType w:val="hybridMultilevel"/>
    <w:tmpl w:val="266C77B6"/>
    <w:lvl w:ilvl="0" w:tplc="A22631CE">
      <w:start w:val="1"/>
      <w:numFmt w:val="decimal"/>
      <w:lvlText w:val="%1)"/>
      <w:lvlJc w:val="left"/>
      <w:pPr>
        <w:ind w:left="170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27" w:hanging="360"/>
      </w:pPr>
    </w:lvl>
    <w:lvl w:ilvl="2" w:tplc="0405001B" w:tentative="1">
      <w:start w:val="1"/>
      <w:numFmt w:val="lowerRoman"/>
      <w:lvlText w:val="%3."/>
      <w:lvlJc w:val="right"/>
      <w:pPr>
        <w:ind w:left="3147" w:hanging="180"/>
      </w:pPr>
    </w:lvl>
    <w:lvl w:ilvl="3" w:tplc="0405000F" w:tentative="1">
      <w:start w:val="1"/>
      <w:numFmt w:val="decimal"/>
      <w:lvlText w:val="%4."/>
      <w:lvlJc w:val="left"/>
      <w:pPr>
        <w:ind w:left="3867" w:hanging="360"/>
      </w:pPr>
    </w:lvl>
    <w:lvl w:ilvl="4" w:tplc="04050019" w:tentative="1">
      <w:start w:val="1"/>
      <w:numFmt w:val="lowerLetter"/>
      <w:lvlText w:val="%5."/>
      <w:lvlJc w:val="left"/>
      <w:pPr>
        <w:ind w:left="4587" w:hanging="360"/>
      </w:pPr>
    </w:lvl>
    <w:lvl w:ilvl="5" w:tplc="0405001B" w:tentative="1">
      <w:start w:val="1"/>
      <w:numFmt w:val="lowerRoman"/>
      <w:lvlText w:val="%6."/>
      <w:lvlJc w:val="right"/>
      <w:pPr>
        <w:ind w:left="5307" w:hanging="180"/>
      </w:pPr>
    </w:lvl>
    <w:lvl w:ilvl="6" w:tplc="0405000F" w:tentative="1">
      <w:start w:val="1"/>
      <w:numFmt w:val="decimal"/>
      <w:lvlText w:val="%7."/>
      <w:lvlJc w:val="left"/>
      <w:pPr>
        <w:ind w:left="6027" w:hanging="360"/>
      </w:pPr>
    </w:lvl>
    <w:lvl w:ilvl="7" w:tplc="04050019" w:tentative="1">
      <w:start w:val="1"/>
      <w:numFmt w:val="lowerLetter"/>
      <w:lvlText w:val="%8."/>
      <w:lvlJc w:val="left"/>
      <w:pPr>
        <w:ind w:left="6747" w:hanging="360"/>
      </w:pPr>
    </w:lvl>
    <w:lvl w:ilvl="8" w:tplc="0405001B" w:tentative="1">
      <w:start w:val="1"/>
      <w:numFmt w:val="lowerRoman"/>
      <w:lvlText w:val="%9."/>
      <w:lvlJc w:val="right"/>
      <w:pPr>
        <w:ind w:left="7467" w:hanging="180"/>
      </w:pPr>
    </w:lvl>
  </w:abstractNum>
  <w:abstractNum w:abstractNumId="13" w15:restartNumberingAfterBreak="0">
    <w:nsid w:val="36DE2222"/>
    <w:multiLevelType w:val="hybridMultilevel"/>
    <w:tmpl w:val="3A285BDE"/>
    <w:lvl w:ilvl="0" w:tplc="0405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94884E8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BF5239"/>
    <w:multiLevelType w:val="hybridMultilevel"/>
    <w:tmpl w:val="F710A616"/>
    <w:lvl w:ilvl="0" w:tplc="305C7FB6">
      <w:numFmt w:val="bullet"/>
      <w:pStyle w:val="Seznamsodrkami2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60509"/>
    <w:multiLevelType w:val="singleLevel"/>
    <w:tmpl w:val="C9DA6B9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5E1027F"/>
    <w:multiLevelType w:val="hybridMultilevel"/>
    <w:tmpl w:val="9348ABA8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1E313B"/>
    <w:multiLevelType w:val="hybridMultilevel"/>
    <w:tmpl w:val="F0CC5FE8"/>
    <w:lvl w:ilvl="0" w:tplc="682E2E8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B1F90"/>
    <w:multiLevelType w:val="hybridMultilevel"/>
    <w:tmpl w:val="C5ACE2CA"/>
    <w:lvl w:ilvl="0" w:tplc="82EC3D6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A5408"/>
    <w:multiLevelType w:val="hybridMultilevel"/>
    <w:tmpl w:val="5A503A0A"/>
    <w:lvl w:ilvl="0" w:tplc="F204457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21A52"/>
    <w:multiLevelType w:val="hybridMultilevel"/>
    <w:tmpl w:val="C4545DE2"/>
    <w:lvl w:ilvl="0" w:tplc="0405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0E5FBF"/>
    <w:multiLevelType w:val="multilevel"/>
    <w:tmpl w:val="FCE8F0C4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2)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61EE3CAB"/>
    <w:multiLevelType w:val="hybridMultilevel"/>
    <w:tmpl w:val="74C2A872"/>
    <w:lvl w:ilvl="0" w:tplc="E304BADE">
      <w:start w:val="1"/>
      <w:numFmt w:val="decimal"/>
      <w:lvlText w:val="%1)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23" w15:restartNumberingAfterBreak="0">
    <w:nsid w:val="68F97060"/>
    <w:multiLevelType w:val="hybridMultilevel"/>
    <w:tmpl w:val="AE7687F0"/>
    <w:lvl w:ilvl="0" w:tplc="310E62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1E71A4"/>
    <w:multiLevelType w:val="hybridMultilevel"/>
    <w:tmpl w:val="99A4A94A"/>
    <w:lvl w:ilvl="0" w:tplc="0405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EC25A2D"/>
    <w:multiLevelType w:val="hybridMultilevel"/>
    <w:tmpl w:val="71DA15D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3844C7"/>
    <w:multiLevelType w:val="hybridMultilevel"/>
    <w:tmpl w:val="C3F634FE"/>
    <w:lvl w:ilvl="0" w:tplc="618C9294">
      <w:start w:val="1"/>
      <w:numFmt w:val="decimal"/>
      <w:lvlText w:val="%1)"/>
      <w:lvlJc w:val="left"/>
      <w:pPr>
        <w:ind w:left="1495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2214" w:hanging="360"/>
      </w:pPr>
    </w:lvl>
    <w:lvl w:ilvl="2" w:tplc="0405001B" w:tentative="1">
      <w:start w:val="1"/>
      <w:numFmt w:val="lowerRoman"/>
      <w:lvlText w:val="%3."/>
      <w:lvlJc w:val="right"/>
      <w:pPr>
        <w:ind w:left="2934" w:hanging="180"/>
      </w:pPr>
    </w:lvl>
    <w:lvl w:ilvl="3" w:tplc="0405000F" w:tentative="1">
      <w:start w:val="1"/>
      <w:numFmt w:val="decimal"/>
      <w:lvlText w:val="%4."/>
      <w:lvlJc w:val="left"/>
      <w:pPr>
        <w:ind w:left="3654" w:hanging="360"/>
      </w:pPr>
    </w:lvl>
    <w:lvl w:ilvl="4" w:tplc="04050019" w:tentative="1">
      <w:start w:val="1"/>
      <w:numFmt w:val="lowerLetter"/>
      <w:lvlText w:val="%5."/>
      <w:lvlJc w:val="left"/>
      <w:pPr>
        <w:ind w:left="4374" w:hanging="360"/>
      </w:pPr>
    </w:lvl>
    <w:lvl w:ilvl="5" w:tplc="0405001B" w:tentative="1">
      <w:start w:val="1"/>
      <w:numFmt w:val="lowerRoman"/>
      <w:lvlText w:val="%6."/>
      <w:lvlJc w:val="right"/>
      <w:pPr>
        <w:ind w:left="5094" w:hanging="180"/>
      </w:pPr>
    </w:lvl>
    <w:lvl w:ilvl="6" w:tplc="0405000F" w:tentative="1">
      <w:start w:val="1"/>
      <w:numFmt w:val="decimal"/>
      <w:lvlText w:val="%7."/>
      <w:lvlJc w:val="left"/>
      <w:pPr>
        <w:ind w:left="5814" w:hanging="360"/>
      </w:pPr>
    </w:lvl>
    <w:lvl w:ilvl="7" w:tplc="04050019" w:tentative="1">
      <w:start w:val="1"/>
      <w:numFmt w:val="lowerLetter"/>
      <w:lvlText w:val="%8."/>
      <w:lvlJc w:val="left"/>
      <w:pPr>
        <w:ind w:left="6534" w:hanging="360"/>
      </w:pPr>
    </w:lvl>
    <w:lvl w:ilvl="8" w:tplc="040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71D3722F"/>
    <w:multiLevelType w:val="hybridMultilevel"/>
    <w:tmpl w:val="7D78C7C4"/>
    <w:lvl w:ilvl="0" w:tplc="2ECA84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BC49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EE07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26ED6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1837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5AAC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E7497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E6EF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890C9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D23DAA"/>
    <w:multiLevelType w:val="hybridMultilevel"/>
    <w:tmpl w:val="25A69822"/>
    <w:lvl w:ilvl="0" w:tplc="053ABD0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E347D"/>
    <w:multiLevelType w:val="hybridMultilevel"/>
    <w:tmpl w:val="C910003E"/>
    <w:lvl w:ilvl="0" w:tplc="CA88371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A80B6A"/>
    <w:multiLevelType w:val="hybridMultilevel"/>
    <w:tmpl w:val="B4A256BE"/>
    <w:lvl w:ilvl="0" w:tplc="0405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B584450"/>
    <w:multiLevelType w:val="hybridMultilevel"/>
    <w:tmpl w:val="266C77B6"/>
    <w:lvl w:ilvl="0" w:tplc="A22631CE">
      <w:start w:val="1"/>
      <w:numFmt w:val="decimal"/>
      <w:lvlText w:val="%1)"/>
      <w:lvlJc w:val="left"/>
      <w:pPr>
        <w:ind w:left="170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27" w:hanging="360"/>
      </w:pPr>
    </w:lvl>
    <w:lvl w:ilvl="2" w:tplc="0405001B" w:tentative="1">
      <w:start w:val="1"/>
      <w:numFmt w:val="lowerRoman"/>
      <w:lvlText w:val="%3."/>
      <w:lvlJc w:val="right"/>
      <w:pPr>
        <w:ind w:left="3147" w:hanging="180"/>
      </w:pPr>
    </w:lvl>
    <w:lvl w:ilvl="3" w:tplc="0405000F" w:tentative="1">
      <w:start w:val="1"/>
      <w:numFmt w:val="decimal"/>
      <w:lvlText w:val="%4."/>
      <w:lvlJc w:val="left"/>
      <w:pPr>
        <w:ind w:left="3867" w:hanging="360"/>
      </w:pPr>
    </w:lvl>
    <w:lvl w:ilvl="4" w:tplc="04050019" w:tentative="1">
      <w:start w:val="1"/>
      <w:numFmt w:val="lowerLetter"/>
      <w:lvlText w:val="%5."/>
      <w:lvlJc w:val="left"/>
      <w:pPr>
        <w:ind w:left="4587" w:hanging="360"/>
      </w:pPr>
    </w:lvl>
    <w:lvl w:ilvl="5" w:tplc="0405001B" w:tentative="1">
      <w:start w:val="1"/>
      <w:numFmt w:val="lowerRoman"/>
      <w:lvlText w:val="%6."/>
      <w:lvlJc w:val="right"/>
      <w:pPr>
        <w:ind w:left="5307" w:hanging="180"/>
      </w:pPr>
    </w:lvl>
    <w:lvl w:ilvl="6" w:tplc="0405000F" w:tentative="1">
      <w:start w:val="1"/>
      <w:numFmt w:val="decimal"/>
      <w:lvlText w:val="%7."/>
      <w:lvlJc w:val="left"/>
      <w:pPr>
        <w:ind w:left="6027" w:hanging="360"/>
      </w:pPr>
    </w:lvl>
    <w:lvl w:ilvl="7" w:tplc="04050019" w:tentative="1">
      <w:start w:val="1"/>
      <w:numFmt w:val="lowerLetter"/>
      <w:lvlText w:val="%8."/>
      <w:lvlJc w:val="left"/>
      <w:pPr>
        <w:ind w:left="6747" w:hanging="360"/>
      </w:pPr>
    </w:lvl>
    <w:lvl w:ilvl="8" w:tplc="0405001B" w:tentative="1">
      <w:start w:val="1"/>
      <w:numFmt w:val="lowerRoman"/>
      <w:lvlText w:val="%9."/>
      <w:lvlJc w:val="right"/>
      <w:pPr>
        <w:ind w:left="7467" w:hanging="180"/>
      </w:pPr>
    </w:lvl>
  </w:abstractNum>
  <w:abstractNum w:abstractNumId="32" w15:restartNumberingAfterBreak="0">
    <w:nsid w:val="7CA34887"/>
    <w:multiLevelType w:val="hybridMultilevel"/>
    <w:tmpl w:val="62ACE3F4"/>
    <w:lvl w:ilvl="0" w:tplc="36ACB83C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14911775">
    <w:abstractNumId w:val="0"/>
  </w:num>
  <w:num w:numId="2" w16cid:durableId="1557471746">
    <w:abstractNumId w:val="21"/>
  </w:num>
  <w:num w:numId="3" w16cid:durableId="1091507914">
    <w:abstractNumId w:val="27"/>
  </w:num>
  <w:num w:numId="4" w16cid:durableId="2045714825">
    <w:abstractNumId w:val="14"/>
  </w:num>
  <w:num w:numId="5" w16cid:durableId="1207795639">
    <w:abstractNumId w:val="22"/>
  </w:num>
  <w:num w:numId="6" w16cid:durableId="1784693772">
    <w:abstractNumId w:val="20"/>
  </w:num>
  <w:num w:numId="7" w16cid:durableId="1034698818">
    <w:abstractNumId w:val="5"/>
  </w:num>
  <w:num w:numId="8" w16cid:durableId="1170826283">
    <w:abstractNumId w:val="15"/>
  </w:num>
  <w:num w:numId="9" w16cid:durableId="780998131">
    <w:abstractNumId w:val="4"/>
  </w:num>
  <w:num w:numId="10" w16cid:durableId="1027829789">
    <w:abstractNumId w:val="25"/>
  </w:num>
  <w:num w:numId="11" w16cid:durableId="1717461788">
    <w:abstractNumId w:val="24"/>
  </w:num>
  <w:num w:numId="12" w16cid:durableId="100802971">
    <w:abstractNumId w:val="13"/>
  </w:num>
  <w:num w:numId="13" w16cid:durableId="1686901331">
    <w:abstractNumId w:val="8"/>
  </w:num>
  <w:num w:numId="14" w16cid:durableId="1070157303">
    <w:abstractNumId w:val="16"/>
  </w:num>
  <w:num w:numId="15" w16cid:durableId="1979649743">
    <w:abstractNumId w:val="30"/>
  </w:num>
  <w:num w:numId="16" w16cid:durableId="1021010596">
    <w:abstractNumId w:val="3"/>
  </w:num>
  <w:num w:numId="17" w16cid:durableId="874583844">
    <w:abstractNumId w:val="23"/>
  </w:num>
  <w:num w:numId="18" w16cid:durableId="1199775533">
    <w:abstractNumId w:val="2"/>
  </w:num>
  <w:num w:numId="19" w16cid:durableId="310332729">
    <w:abstractNumId w:val="26"/>
  </w:num>
  <w:num w:numId="20" w16cid:durableId="1838961961">
    <w:abstractNumId w:val="1"/>
  </w:num>
  <w:num w:numId="21" w16cid:durableId="1608076480">
    <w:abstractNumId w:val="10"/>
  </w:num>
  <w:num w:numId="22" w16cid:durableId="763958564">
    <w:abstractNumId w:val="32"/>
  </w:num>
  <w:num w:numId="23" w16cid:durableId="1582716554">
    <w:abstractNumId w:val="31"/>
  </w:num>
  <w:num w:numId="24" w16cid:durableId="844395353">
    <w:abstractNumId w:val="12"/>
  </w:num>
  <w:num w:numId="25" w16cid:durableId="1368027066">
    <w:abstractNumId w:val="7"/>
  </w:num>
  <w:num w:numId="26" w16cid:durableId="1944024449">
    <w:abstractNumId w:val="6"/>
  </w:num>
  <w:num w:numId="27" w16cid:durableId="684526841">
    <w:abstractNumId w:val="29"/>
  </w:num>
  <w:num w:numId="28" w16cid:durableId="1391924743">
    <w:abstractNumId w:val="18"/>
  </w:num>
  <w:num w:numId="29" w16cid:durableId="1422990993">
    <w:abstractNumId w:val="17"/>
  </w:num>
  <w:num w:numId="30" w16cid:durableId="1858889967">
    <w:abstractNumId w:val="9"/>
  </w:num>
  <w:num w:numId="31" w16cid:durableId="2145927661">
    <w:abstractNumId w:val="28"/>
  </w:num>
  <w:num w:numId="32" w16cid:durableId="1780836992">
    <w:abstractNumId w:val="19"/>
  </w:num>
  <w:num w:numId="33" w16cid:durableId="151422673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567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zMDM2NLAwsLQwNjNW0lEKTi0uzszPAykwrAUAFAgDBywAAAA="/>
  </w:docVars>
  <w:rsids>
    <w:rsidRoot w:val="008A663D"/>
    <w:rsid w:val="00003036"/>
    <w:rsid w:val="00021D07"/>
    <w:rsid w:val="000304B6"/>
    <w:rsid w:val="00043524"/>
    <w:rsid w:val="00044E61"/>
    <w:rsid w:val="00047210"/>
    <w:rsid w:val="000629A1"/>
    <w:rsid w:val="000660CB"/>
    <w:rsid w:val="00072C5D"/>
    <w:rsid w:val="000819B8"/>
    <w:rsid w:val="000D0E9A"/>
    <w:rsid w:val="000D208C"/>
    <w:rsid w:val="000D44A6"/>
    <w:rsid w:val="000D4945"/>
    <w:rsid w:val="000D4B37"/>
    <w:rsid w:val="000D543A"/>
    <w:rsid w:val="000D5873"/>
    <w:rsid w:val="000E5E04"/>
    <w:rsid w:val="000F59F7"/>
    <w:rsid w:val="00113415"/>
    <w:rsid w:val="00141796"/>
    <w:rsid w:val="001447BB"/>
    <w:rsid w:val="00144B19"/>
    <w:rsid w:val="00147691"/>
    <w:rsid w:val="00162CD4"/>
    <w:rsid w:val="00166CFE"/>
    <w:rsid w:val="00184773"/>
    <w:rsid w:val="00184E8E"/>
    <w:rsid w:val="00186793"/>
    <w:rsid w:val="001910C5"/>
    <w:rsid w:val="00191669"/>
    <w:rsid w:val="001A3433"/>
    <w:rsid w:val="001B7D71"/>
    <w:rsid w:val="001F7DF5"/>
    <w:rsid w:val="00200325"/>
    <w:rsid w:val="00207F57"/>
    <w:rsid w:val="0021611F"/>
    <w:rsid w:val="0023338B"/>
    <w:rsid w:val="00236F7A"/>
    <w:rsid w:val="00252CF7"/>
    <w:rsid w:val="002578F9"/>
    <w:rsid w:val="00275CB0"/>
    <w:rsid w:val="002804E1"/>
    <w:rsid w:val="0029247F"/>
    <w:rsid w:val="002A1132"/>
    <w:rsid w:val="002B5ED2"/>
    <w:rsid w:val="002B6601"/>
    <w:rsid w:val="002C425C"/>
    <w:rsid w:val="002D223D"/>
    <w:rsid w:val="002E5919"/>
    <w:rsid w:val="002F5A0F"/>
    <w:rsid w:val="002F610A"/>
    <w:rsid w:val="003016FA"/>
    <w:rsid w:val="003116D1"/>
    <w:rsid w:val="00312F30"/>
    <w:rsid w:val="00314721"/>
    <w:rsid w:val="00334D6E"/>
    <w:rsid w:val="0034502E"/>
    <w:rsid w:val="00352AE6"/>
    <w:rsid w:val="003532C9"/>
    <w:rsid w:val="0035532F"/>
    <w:rsid w:val="00356E46"/>
    <w:rsid w:val="00366525"/>
    <w:rsid w:val="00371680"/>
    <w:rsid w:val="00371C50"/>
    <w:rsid w:val="00385548"/>
    <w:rsid w:val="00385EF1"/>
    <w:rsid w:val="003B3B80"/>
    <w:rsid w:val="003B4C95"/>
    <w:rsid w:val="003C6EA7"/>
    <w:rsid w:val="003E7B4E"/>
    <w:rsid w:val="00412A49"/>
    <w:rsid w:val="00413182"/>
    <w:rsid w:val="0042299E"/>
    <w:rsid w:val="00433871"/>
    <w:rsid w:val="00434F7F"/>
    <w:rsid w:val="004619CE"/>
    <w:rsid w:val="004717E8"/>
    <w:rsid w:val="00472B76"/>
    <w:rsid w:val="00481B3D"/>
    <w:rsid w:val="004933CC"/>
    <w:rsid w:val="004A3D6F"/>
    <w:rsid w:val="004A7B63"/>
    <w:rsid w:val="004D7910"/>
    <w:rsid w:val="004E79D6"/>
    <w:rsid w:val="004F0995"/>
    <w:rsid w:val="004F1934"/>
    <w:rsid w:val="004F321B"/>
    <w:rsid w:val="004F3EA8"/>
    <w:rsid w:val="00524D6E"/>
    <w:rsid w:val="0053568E"/>
    <w:rsid w:val="00540D1F"/>
    <w:rsid w:val="00571432"/>
    <w:rsid w:val="0057382E"/>
    <w:rsid w:val="005845BD"/>
    <w:rsid w:val="0059535E"/>
    <w:rsid w:val="005A19D3"/>
    <w:rsid w:val="005A2168"/>
    <w:rsid w:val="005E1264"/>
    <w:rsid w:val="005F0A82"/>
    <w:rsid w:val="005F15D3"/>
    <w:rsid w:val="005F3568"/>
    <w:rsid w:val="006070E9"/>
    <w:rsid w:val="00625701"/>
    <w:rsid w:val="00633A4E"/>
    <w:rsid w:val="0064228C"/>
    <w:rsid w:val="00652A74"/>
    <w:rsid w:val="006547BF"/>
    <w:rsid w:val="006576A9"/>
    <w:rsid w:val="00665972"/>
    <w:rsid w:val="00665A4A"/>
    <w:rsid w:val="00681793"/>
    <w:rsid w:val="0068509C"/>
    <w:rsid w:val="006A2BBB"/>
    <w:rsid w:val="006A4439"/>
    <w:rsid w:val="006A6556"/>
    <w:rsid w:val="006B030F"/>
    <w:rsid w:val="006C0020"/>
    <w:rsid w:val="006D1A49"/>
    <w:rsid w:val="006D7DF0"/>
    <w:rsid w:val="006E4A69"/>
    <w:rsid w:val="006F21A4"/>
    <w:rsid w:val="006F3DA4"/>
    <w:rsid w:val="00742341"/>
    <w:rsid w:val="00755A92"/>
    <w:rsid w:val="00760874"/>
    <w:rsid w:val="00760CF0"/>
    <w:rsid w:val="00780F53"/>
    <w:rsid w:val="0078136D"/>
    <w:rsid w:val="00782580"/>
    <w:rsid w:val="007A32CC"/>
    <w:rsid w:val="007A5D28"/>
    <w:rsid w:val="007A73A1"/>
    <w:rsid w:val="007A7E34"/>
    <w:rsid w:val="007C7852"/>
    <w:rsid w:val="007D168E"/>
    <w:rsid w:val="007D2FE3"/>
    <w:rsid w:val="007D3A68"/>
    <w:rsid w:val="007D7C5C"/>
    <w:rsid w:val="0083009A"/>
    <w:rsid w:val="00831F48"/>
    <w:rsid w:val="00832147"/>
    <w:rsid w:val="008361F7"/>
    <w:rsid w:val="008446DE"/>
    <w:rsid w:val="00856A8A"/>
    <w:rsid w:val="0086495C"/>
    <w:rsid w:val="00877DB6"/>
    <w:rsid w:val="00882DEE"/>
    <w:rsid w:val="008865C7"/>
    <w:rsid w:val="008930FE"/>
    <w:rsid w:val="008A663D"/>
    <w:rsid w:val="008A797E"/>
    <w:rsid w:val="008B01FF"/>
    <w:rsid w:val="008C2F7E"/>
    <w:rsid w:val="008D33E8"/>
    <w:rsid w:val="00904F0D"/>
    <w:rsid w:val="00907B85"/>
    <w:rsid w:val="00912757"/>
    <w:rsid w:val="00924F0B"/>
    <w:rsid w:val="0093088B"/>
    <w:rsid w:val="009456F1"/>
    <w:rsid w:val="00952171"/>
    <w:rsid w:val="00973ED3"/>
    <w:rsid w:val="00977CB6"/>
    <w:rsid w:val="00991496"/>
    <w:rsid w:val="009925E9"/>
    <w:rsid w:val="00997B64"/>
    <w:rsid w:val="009A12E1"/>
    <w:rsid w:val="009A7B08"/>
    <w:rsid w:val="009D60B6"/>
    <w:rsid w:val="009E4AFF"/>
    <w:rsid w:val="009F04D9"/>
    <w:rsid w:val="009F6649"/>
    <w:rsid w:val="00A11099"/>
    <w:rsid w:val="00A143E0"/>
    <w:rsid w:val="00A20992"/>
    <w:rsid w:val="00A237E0"/>
    <w:rsid w:val="00A423BD"/>
    <w:rsid w:val="00A42CB9"/>
    <w:rsid w:val="00A464BC"/>
    <w:rsid w:val="00A5203F"/>
    <w:rsid w:val="00A54FBA"/>
    <w:rsid w:val="00A61815"/>
    <w:rsid w:val="00A67D6F"/>
    <w:rsid w:val="00A71EF3"/>
    <w:rsid w:val="00A74B94"/>
    <w:rsid w:val="00A81796"/>
    <w:rsid w:val="00A86FF2"/>
    <w:rsid w:val="00A94792"/>
    <w:rsid w:val="00AA4B0A"/>
    <w:rsid w:val="00AB37FF"/>
    <w:rsid w:val="00AB6CAC"/>
    <w:rsid w:val="00AC5D6B"/>
    <w:rsid w:val="00AE1F40"/>
    <w:rsid w:val="00AF723C"/>
    <w:rsid w:val="00B00C11"/>
    <w:rsid w:val="00B05BD0"/>
    <w:rsid w:val="00B107EE"/>
    <w:rsid w:val="00B47956"/>
    <w:rsid w:val="00B77C85"/>
    <w:rsid w:val="00B80B1B"/>
    <w:rsid w:val="00B87FE7"/>
    <w:rsid w:val="00B92EB3"/>
    <w:rsid w:val="00B969CC"/>
    <w:rsid w:val="00B972F5"/>
    <w:rsid w:val="00BA597D"/>
    <w:rsid w:val="00BC635B"/>
    <w:rsid w:val="00BD3FCD"/>
    <w:rsid w:val="00BE36D9"/>
    <w:rsid w:val="00BE6780"/>
    <w:rsid w:val="00C14CBF"/>
    <w:rsid w:val="00C5045C"/>
    <w:rsid w:val="00C74E29"/>
    <w:rsid w:val="00C9246C"/>
    <w:rsid w:val="00CB0ECD"/>
    <w:rsid w:val="00CB5E0B"/>
    <w:rsid w:val="00CD17F8"/>
    <w:rsid w:val="00CD1C00"/>
    <w:rsid w:val="00CE0A3B"/>
    <w:rsid w:val="00CF668A"/>
    <w:rsid w:val="00D02894"/>
    <w:rsid w:val="00D33F8E"/>
    <w:rsid w:val="00D379A8"/>
    <w:rsid w:val="00D5144F"/>
    <w:rsid w:val="00D66AE7"/>
    <w:rsid w:val="00D84B83"/>
    <w:rsid w:val="00D92DF1"/>
    <w:rsid w:val="00D95113"/>
    <w:rsid w:val="00DB5F06"/>
    <w:rsid w:val="00DB73BE"/>
    <w:rsid w:val="00DC4F76"/>
    <w:rsid w:val="00DC6CDA"/>
    <w:rsid w:val="00DD778D"/>
    <w:rsid w:val="00DE5027"/>
    <w:rsid w:val="00DF4BC1"/>
    <w:rsid w:val="00E11B65"/>
    <w:rsid w:val="00E12BBB"/>
    <w:rsid w:val="00E374BC"/>
    <w:rsid w:val="00E415F2"/>
    <w:rsid w:val="00E6126D"/>
    <w:rsid w:val="00E63ACC"/>
    <w:rsid w:val="00E734F2"/>
    <w:rsid w:val="00E925B9"/>
    <w:rsid w:val="00EA4B54"/>
    <w:rsid w:val="00EB505F"/>
    <w:rsid w:val="00EB6134"/>
    <w:rsid w:val="00EC51F5"/>
    <w:rsid w:val="00EC5926"/>
    <w:rsid w:val="00EC68A9"/>
    <w:rsid w:val="00EF587A"/>
    <w:rsid w:val="00F039C0"/>
    <w:rsid w:val="00F05925"/>
    <w:rsid w:val="00F117F2"/>
    <w:rsid w:val="00F11C33"/>
    <w:rsid w:val="00F20042"/>
    <w:rsid w:val="00F34F3B"/>
    <w:rsid w:val="00F57421"/>
    <w:rsid w:val="00F63CBA"/>
    <w:rsid w:val="00F76AF4"/>
    <w:rsid w:val="00F833F6"/>
    <w:rsid w:val="00F844C1"/>
    <w:rsid w:val="00F87DBB"/>
    <w:rsid w:val="00F9103D"/>
    <w:rsid w:val="00FA1783"/>
    <w:rsid w:val="00FC3E29"/>
    <w:rsid w:val="00FC4B68"/>
    <w:rsid w:val="00FC6AF1"/>
    <w:rsid w:val="00FE7F53"/>
    <w:rsid w:val="00FF19C5"/>
    <w:rsid w:val="00FF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05BF3591"/>
  <w15:docId w15:val="{F7D85CD9-B36C-40D0-99B9-70848306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61815"/>
    <w:pPr>
      <w:jc w:val="both"/>
    </w:pPr>
    <w:rPr>
      <w:sz w:val="24"/>
    </w:rPr>
  </w:style>
  <w:style w:type="paragraph" w:styleId="Nadpis1">
    <w:name w:val="heading 1"/>
    <w:basedOn w:val="Normln"/>
    <w:next w:val="Odstavec"/>
    <w:qFormat/>
    <w:rsid w:val="00A61815"/>
    <w:pPr>
      <w:keepNext/>
      <w:numPr>
        <w:numId w:val="2"/>
      </w:numPr>
      <w:spacing w:before="480" w:after="240"/>
      <w:outlineLvl w:val="0"/>
    </w:pPr>
    <w:rPr>
      <w:b/>
      <w:kern w:val="28"/>
      <w:sz w:val="36"/>
    </w:rPr>
  </w:style>
  <w:style w:type="paragraph" w:styleId="Nadpis2">
    <w:name w:val="heading 2"/>
    <w:basedOn w:val="Normln"/>
    <w:next w:val="Odstavec"/>
    <w:qFormat/>
    <w:rsid w:val="00A61815"/>
    <w:pPr>
      <w:keepNext/>
      <w:numPr>
        <w:ilvl w:val="1"/>
        <w:numId w:val="2"/>
      </w:numPr>
      <w:spacing w:before="360" w:after="240"/>
      <w:outlineLvl w:val="1"/>
    </w:pPr>
    <w:rPr>
      <w:b/>
      <w:sz w:val="28"/>
    </w:rPr>
  </w:style>
  <w:style w:type="paragraph" w:styleId="Nadpis3">
    <w:name w:val="heading 3"/>
    <w:basedOn w:val="Normln"/>
    <w:next w:val="Odstavec"/>
    <w:qFormat/>
    <w:rsid w:val="00A61815"/>
    <w:pPr>
      <w:keepNext/>
      <w:numPr>
        <w:ilvl w:val="2"/>
        <w:numId w:val="2"/>
      </w:numPr>
      <w:spacing w:before="240" w:after="120"/>
      <w:outlineLvl w:val="2"/>
    </w:pPr>
    <w:rPr>
      <w:b/>
    </w:rPr>
  </w:style>
  <w:style w:type="paragraph" w:styleId="Nadpis4">
    <w:name w:val="heading 4"/>
    <w:basedOn w:val="Normln"/>
    <w:next w:val="Normln"/>
    <w:qFormat/>
    <w:rsid w:val="00A61815"/>
    <w:pPr>
      <w:keepNext/>
      <w:numPr>
        <w:ilvl w:val="3"/>
        <w:numId w:val="2"/>
      </w:numPr>
      <w:outlineLvl w:val="3"/>
    </w:pPr>
  </w:style>
  <w:style w:type="paragraph" w:styleId="Nadpis5">
    <w:name w:val="heading 5"/>
    <w:basedOn w:val="Normln"/>
    <w:next w:val="Normln"/>
    <w:qFormat/>
    <w:rsid w:val="00A61815"/>
    <w:pPr>
      <w:keepNext/>
      <w:numPr>
        <w:ilvl w:val="4"/>
        <w:numId w:val="2"/>
      </w:numPr>
      <w:autoSpaceDE w:val="0"/>
      <w:autoSpaceDN w:val="0"/>
      <w:adjustRightInd w:val="0"/>
      <w:outlineLvl w:val="4"/>
    </w:pPr>
    <w:rPr>
      <w:rFonts w:ascii="TimesNewRoman,Bold" w:hAnsi="TimesNewRoman,Bold"/>
      <w:b/>
      <w:bCs/>
      <w:color w:val="0000FF"/>
      <w:szCs w:val="24"/>
    </w:rPr>
  </w:style>
  <w:style w:type="paragraph" w:styleId="Nadpis6">
    <w:name w:val="heading 6"/>
    <w:basedOn w:val="Normln"/>
    <w:next w:val="Normln"/>
    <w:qFormat/>
    <w:rsid w:val="00A6181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A61815"/>
    <w:pPr>
      <w:keepNext/>
      <w:numPr>
        <w:ilvl w:val="6"/>
        <w:numId w:val="2"/>
      </w:numPr>
      <w:outlineLvl w:val="6"/>
    </w:pPr>
    <w:rPr>
      <w:b/>
    </w:rPr>
  </w:style>
  <w:style w:type="paragraph" w:styleId="Nadpis8">
    <w:name w:val="heading 8"/>
    <w:basedOn w:val="Normln"/>
    <w:next w:val="Normln"/>
    <w:qFormat/>
    <w:rsid w:val="00A61815"/>
    <w:pPr>
      <w:numPr>
        <w:ilvl w:val="7"/>
        <w:numId w:val="2"/>
      </w:numPr>
      <w:spacing w:before="240" w:after="60"/>
      <w:outlineLvl w:val="7"/>
    </w:pPr>
    <w:rPr>
      <w:i/>
      <w:iCs/>
      <w:szCs w:val="24"/>
    </w:rPr>
  </w:style>
  <w:style w:type="paragraph" w:styleId="Nadpis9">
    <w:name w:val="heading 9"/>
    <w:basedOn w:val="Normln"/>
    <w:next w:val="Normln"/>
    <w:qFormat/>
    <w:rsid w:val="00A6181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Odstavec">
    <w:name w:val="Odstavec"/>
    <w:basedOn w:val="Normln"/>
    <w:rsid w:val="00A61815"/>
    <w:pPr>
      <w:spacing w:before="60" w:after="60"/>
      <w:ind w:firstLine="567"/>
    </w:pPr>
  </w:style>
  <w:style w:type="paragraph" w:styleId="Zhlav">
    <w:name w:val="header"/>
    <w:basedOn w:val="Normln"/>
    <w:rsid w:val="00A61815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A6181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61815"/>
  </w:style>
  <w:style w:type="paragraph" w:styleId="Zkladntextodsazen">
    <w:name w:val="Body Text Indent"/>
    <w:basedOn w:val="Normln"/>
    <w:rsid w:val="00A61815"/>
    <w:pPr>
      <w:ind w:firstLine="284"/>
    </w:pPr>
  </w:style>
  <w:style w:type="paragraph" w:styleId="Zkladntextodsazen2">
    <w:name w:val="Body Text Indent 2"/>
    <w:basedOn w:val="Normln"/>
    <w:rsid w:val="00A61815"/>
    <w:pPr>
      <w:ind w:firstLine="284"/>
    </w:pPr>
    <w:rPr>
      <w:color w:val="FF0000"/>
    </w:rPr>
  </w:style>
  <w:style w:type="paragraph" w:styleId="Zkladntextodsazen3">
    <w:name w:val="Body Text Indent 3"/>
    <w:basedOn w:val="Normln"/>
    <w:rsid w:val="00A61815"/>
    <w:pPr>
      <w:ind w:firstLine="284"/>
    </w:pPr>
  </w:style>
  <w:style w:type="paragraph" w:customStyle="1" w:styleId="Nzevtextu">
    <w:name w:val="Název textu"/>
    <w:next w:val="Normln"/>
    <w:rsid w:val="00A61815"/>
    <w:pPr>
      <w:jc w:val="center"/>
    </w:pPr>
    <w:rPr>
      <w:b/>
      <w:noProof/>
      <w:sz w:val="48"/>
    </w:rPr>
  </w:style>
  <w:style w:type="paragraph" w:styleId="Obsah1">
    <w:name w:val="toc 1"/>
    <w:basedOn w:val="Normln"/>
    <w:next w:val="Normln"/>
    <w:autoRedefine/>
    <w:semiHidden/>
    <w:rsid w:val="00A61815"/>
    <w:rPr>
      <w:b/>
      <w:bCs/>
      <w:color w:val="0000FF"/>
    </w:rPr>
  </w:style>
  <w:style w:type="character" w:customStyle="1" w:styleId="Bold">
    <w:name w:val="Bold"/>
    <w:basedOn w:val="Normlnznak"/>
    <w:rsid w:val="00A61815"/>
    <w:rPr>
      <w:b/>
      <w:sz w:val="24"/>
    </w:rPr>
  </w:style>
  <w:style w:type="character" w:customStyle="1" w:styleId="Normlnznak">
    <w:name w:val="Normální znak"/>
    <w:rsid w:val="00A61815"/>
  </w:style>
  <w:style w:type="character" w:styleId="Siln">
    <w:name w:val="Strong"/>
    <w:basedOn w:val="Standardnpsmoodstavce"/>
    <w:qFormat/>
    <w:rsid w:val="00A61815"/>
    <w:rPr>
      <w:b/>
    </w:rPr>
  </w:style>
  <w:style w:type="character" w:customStyle="1" w:styleId="ItalicNormln">
    <w:name w:val="Italic Normální"/>
    <w:basedOn w:val="Standardnpsmoodstavce"/>
    <w:rsid w:val="00A61815"/>
    <w:rPr>
      <w:bCs/>
      <w:i/>
    </w:rPr>
  </w:style>
  <w:style w:type="character" w:customStyle="1" w:styleId="ItalicBold">
    <w:name w:val="Italic Bold"/>
    <w:basedOn w:val="Normlnznak"/>
    <w:rsid w:val="00A61815"/>
    <w:rPr>
      <w:b/>
      <w:i/>
    </w:rPr>
  </w:style>
  <w:style w:type="paragraph" w:styleId="Obsah2">
    <w:name w:val="toc 2"/>
    <w:basedOn w:val="Normln"/>
    <w:next w:val="Normln"/>
    <w:autoRedefine/>
    <w:semiHidden/>
    <w:rsid w:val="00A61815"/>
    <w:pPr>
      <w:ind w:left="240"/>
    </w:pPr>
    <w:rPr>
      <w:smallCaps/>
      <w:szCs w:val="24"/>
    </w:rPr>
  </w:style>
  <w:style w:type="paragraph" w:styleId="Obsah3">
    <w:name w:val="toc 3"/>
    <w:basedOn w:val="Normln"/>
    <w:next w:val="Normln"/>
    <w:autoRedefine/>
    <w:semiHidden/>
    <w:rsid w:val="00A61815"/>
    <w:pPr>
      <w:ind w:left="480"/>
    </w:pPr>
    <w:rPr>
      <w:i/>
      <w:iCs/>
      <w:szCs w:val="24"/>
    </w:rPr>
  </w:style>
  <w:style w:type="paragraph" w:styleId="Obsah4">
    <w:name w:val="toc 4"/>
    <w:basedOn w:val="Normln"/>
    <w:next w:val="Normln"/>
    <w:autoRedefine/>
    <w:semiHidden/>
    <w:rsid w:val="00A61815"/>
    <w:pPr>
      <w:ind w:left="720"/>
    </w:pPr>
    <w:rPr>
      <w:szCs w:val="21"/>
    </w:rPr>
  </w:style>
  <w:style w:type="paragraph" w:styleId="Obsah5">
    <w:name w:val="toc 5"/>
    <w:basedOn w:val="Normln"/>
    <w:next w:val="Normln"/>
    <w:autoRedefine/>
    <w:semiHidden/>
    <w:rsid w:val="00A61815"/>
    <w:pPr>
      <w:ind w:left="960"/>
    </w:pPr>
    <w:rPr>
      <w:szCs w:val="21"/>
    </w:rPr>
  </w:style>
  <w:style w:type="paragraph" w:styleId="Obsah6">
    <w:name w:val="toc 6"/>
    <w:basedOn w:val="Normln"/>
    <w:next w:val="Normln"/>
    <w:autoRedefine/>
    <w:semiHidden/>
    <w:rsid w:val="00A61815"/>
    <w:pPr>
      <w:ind w:left="1200"/>
    </w:pPr>
    <w:rPr>
      <w:szCs w:val="21"/>
    </w:rPr>
  </w:style>
  <w:style w:type="paragraph" w:styleId="Obsah7">
    <w:name w:val="toc 7"/>
    <w:basedOn w:val="Normln"/>
    <w:next w:val="Normln"/>
    <w:autoRedefine/>
    <w:semiHidden/>
    <w:rsid w:val="00A61815"/>
    <w:pPr>
      <w:ind w:left="1440"/>
    </w:pPr>
    <w:rPr>
      <w:szCs w:val="21"/>
    </w:rPr>
  </w:style>
  <w:style w:type="paragraph" w:styleId="Obsah8">
    <w:name w:val="toc 8"/>
    <w:basedOn w:val="Normln"/>
    <w:next w:val="Normln"/>
    <w:autoRedefine/>
    <w:semiHidden/>
    <w:rsid w:val="00A61815"/>
    <w:pPr>
      <w:ind w:left="1680"/>
    </w:pPr>
    <w:rPr>
      <w:szCs w:val="21"/>
    </w:rPr>
  </w:style>
  <w:style w:type="paragraph" w:styleId="Obsah9">
    <w:name w:val="toc 9"/>
    <w:basedOn w:val="Normln"/>
    <w:next w:val="Normln"/>
    <w:autoRedefine/>
    <w:semiHidden/>
    <w:rsid w:val="00A61815"/>
    <w:pPr>
      <w:ind w:left="1920"/>
    </w:pPr>
    <w:rPr>
      <w:szCs w:val="21"/>
    </w:rPr>
  </w:style>
  <w:style w:type="paragraph" w:styleId="Titulek">
    <w:name w:val="caption"/>
    <w:basedOn w:val="Normln"/>
    <w:next w:val="Normln"/>
    <w:uiPriority w:val="35"/>
    <w:qFormat/>
    <w:rsid w:val="00A61815"/>
    <w:pPr>
      <w:tabs>
        <w:tab w:val="left" w:pos="1134"/>
      </w:tabs>
      <w:spacing w:before="120"/>
    </w:pPr>
    <w:rPr>
      <w:b/>
      <w:sz w:val="20"/>
    </w:rPr>
  </w:style>
  <w:style w:type="paragraph" w:styleId="Seznamobrzk">
    <w:name w:val="table of figures"/>
    <w:basedOn w:val="Normln"/>
    <w:next w:val="Normln"/>
    <w:semiHidden/>
    <w:rsid w:val="00A61815"/>
    <w:pPr>
      <w:ind w:left="480" w:hanging="480"/>
    </w:pPr>
    <w:rPr>
      <w:smallCaps/>
      <w:szCs w:val="24"/>
    </w:rPr>
  </w:style>
  <w:style w:type="paragraph" w:customStyle="1" w:styleId="Literatura">
    <w:name w:val="Literatura"/>
    <w:basedOn w:val="Titulek"/>
    <w:rsid w:val="00A61815"/>
    <w:pPr>
      <w:tabs>
        <w:tab w:val="clear" w:pos="1134"/>
        <w:tab w:val="left" w:pos="709"/>
      </w:tabs>
      <w:ind w:left="709" w:hanging="709"/>
    </w:pPr>
    <w:rPr>
      <w:b w:val="0"/>
      <w:sz w:val="24"/>
    </w:rPr>
  </w:style>
  <w:style w:type="paragraph" w:customStyle="1" w:styleId="Pklad">
    <w:name w:val="Příklad"/>
    <w:basedOn w:val="Titulek"/>
    <w:next w:val="Odstavec"/>
    <w:rsid w:val="00A61815"/>
    <w:pPr>
      <w:tabs>
        <w:tab w:val="left" w:pos="2268"/>
      </w:tabs>
      <w:spacing w:before="240"/>
      <w:ind w:left="567"/>
    </w:pPr>
    <w:rPr>
      <w:b w:val="0"/>
      <w:i/>
      <w:sz w:val="24"/>
    </w:rPr>
  </w:style>
  <w:style w:type="paragraph" w:customStyle="1" w:styleId="GrafaObrzek">
    <w:name w:val="Graf a Obrázek"/>
    <w:basedOn w:val="Titulek"/>
    <w:next w:val="Odstavec"/>
    <w:rsid w:val="00B969CC"/>
    <w:pPr>
      <w:spacing w:before="240"/>
      <w:jc w:val="center"/>
    </w:pPr>
    <w:rPr>
      <w:b w:val="0"/>
      <w:sz w:val="24"/>
    </w:rPr>
  </w:style>
  <w:style w:type="paragraph" w:customStyle="1" w:styleId="Rovnice">
    <w:name w:val="Rovnice"/>
    <w:basedOn w:val="Titulek"/>
    <w:rsid w:val="00A61815"/>
    <w:pPr>
      <w:tabs>
        <w:tab w:val="clear" w:pos="1134"/>
      </w:tabs>
      <w:spacing w:before="0"/>
      <w:jc w:val="right"/>
    </w:pPr>
    <w:rPr>
      <w:b w:val="0"/>
      <w:sz w:val="24"/>
    </w:rPr>
  </w:style>
  <w:style w:type="paragraph" w:customStyle="1" w:styleId="Tabulka">
    <w:name w:val="Tabulka"/>
    <w:basedOn w:val="Titulek"/>
    <w:next w:val="Odstavec"/>
    <w:qFormat/>
    <w:rsid w:val="00A61815"/>
    <w:rPr>
      <w:b w:val="0"/>
      <w:sz w:val="24"/>
    </w:rPr>
  </w:style>
  <w:style w:type="paragraph" w:customStyle="1" w:styleId="Ploha">
    <w:name w:val="Příloha"/>
    <w:basedOn w:val="Pklad"/>
    <w:next w:val="Odstavec"/>
    <w:rsid w:val="00A61815"/>
    <w:rPr>
      <w:i w:val="0"/>
      <w:u w:val="single"/>
      <w:lang w:val="en-US"/>
    </w:rPr>
  </w:style>
  <w:style w:type="character" w:styleId="Hypertextovodkaz">
    <w:name w:val="Hyperlink"/>
    <w:basedOn w:val="Standardnpsmoodstavce"/>
    <w:rsid w:val="00A61815"/>
    <w:rPr>
      <w:color w:val="0000FF"/>
      <w:u w:val="single"/>
    </w:rPr>
  </w:style>
  <w:style w:type="character" w:styleId="Sledovanodkaz">
    <w:name w:val="FollowedHyperlink"/>
    <w:basedOn w:val="Standardnpsmoodstavce"/>
    <w:rsid w:val="00A61815"/>
    <w:rPr>
      <w:color w:val="800080"/>
      <w:u w:val="single"/>
    </w:rPr>
  </w:style>
  <w:style w:type="paragraph" w:customStyle="1" w:styleId="Jmenanatitulnistrane">
    <w:name w:val="Jmena na titulni strane"/>
    <w:basedOn w:val="Normln"/>
    <w:rsid w:val="00A61815"/>
    <w:pPr>
      <w:jc w:val="center"/>
    </w:pPr>
    <w:rPr>
      <w:sz w:val="32"/>
      <w:szCs w:val="24"/>
    </w:rPr>
  </w:style>
  <w:style w:type="paragraph" w:customStyle="1" w:styleId="Nadpisjmeno">
    <w:name w:val="Nadpis jmeno"/>
    <w:basedOn w:val="Normln"/>
    <w:next w:val="Jmenanatitulnistrane"/>
    <w:rsid w:val="00A61815"/>
    <w:pPr>
      <w:jc w:val="center"/>
    </w:pPr>
    <w:rPr>
      <w:b/>
      <w:bCs/>
      <w:sz w:val="32"/>
    </w:rPr>
  </w:style>
  <w:style w:type="paragraph" w:styleId="Podnadpis">
    <w:name w:val="Subtitle"/>
    <w:basedOn w:val="Normln"/>
    <w:qFormat/>
    <w:rsid w:val="00A61815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Hlavickatitulnistrana">
    <w:name w:val="Hlavicka titulni strana"/>
    <w:basedOn w:val="Normln"/>
    <w:rsid w:val="00A61815"/>
    <w:pPr>
      <w:jc w:val="center"/>
    </w:pPr>
    <w:rPr>
      <w:sz w:val="28"/>
      <w:szCs w:val="24"/>
    </w:rPr>
  </w:style>
  <w:style w:type="paragraph" w:customStyle="1" w:styleId="Napisseznamu">
    <w:name w:val="Napis seznamu"/>
    <w:basedOn w:val="Normln"/>
    <w:rsid w:val="00A61815"/>
    <w:rPr>
      <w:b/>
      <w:sz w:val="36"/>
    </w:rPr>
  </w:style>
  <w:style w:type="paragraph" w:styleId="Seznamsodrkami">
    <w:name w:val="List Bullet"/>
    <w:basedOn w:val="Normln"/>
    <w:autoRedefine/>
    <w:rsid w:val="00A61815"/>
    <w:pPr>
      <w:numPr>
        <w:numId w:val="1"/>
      </w:numPr>
      <w:jc w:val="left"/>
    </w:pPr>
    <w:rPr>
      <w:sz w:val="20"/>
    </w:rPr>
  </w:style>
  <w:style w:type="paragraph" w:styleId="Seznamsodrkami2">
    <w:name w:val="List Bullet 2"/>
    <w:basedOn w:val="Normln"/>
    <w:autoRedefine/>
    <w:rsid w:val="00A61815"/>
    <w:pPr>
      <w:numPr>
        <w:numId w:val="4"/>
      </w:numPr>
      <w:jc w:val="left"/>
    </w:pPr>
    <w:rPr>
      <w:sz w:val="20"/>
    </w:rPr>
  </w:style>
  <w:style w:type="paragraph" w:styleId="Seznam2">
    <w:name w:val="List 2"/>
    <w:basedOn w:val="Normln"/>
    <w:rsid w:val="00A61815"/>
    <w:pPr>
      <w:ind w:left="566" w:hanging="283"/>
      <w:jc w:val="left"/>
    </w:pPr>
    <w:rPr>
      <w:sz w:val="20"/>
    </w:rPr>
  </w:style>
  <w:style w:type="paragraph" w:styleId="Zkladntext2">
    <w:name w:val="Body Text 2"/>
    <w:basedOn w:val="Normln"/>
    <w:rsid w:val="00A61815"/>
    <w:pPr>
      <w:jc w:val="left"/>
    </w:pPr>
  </w:style>
  <w:style w:type="paragraph" w:styleId="Zkladntext">
    <w:name w:val="Body Text"/>
    <w:basedOn w:val="Normln"/>
    <w:rsid w:val="00A61815"/>
    <w:rPr>
      <w:i/>
    </w:rPr>
  </w:style>
  <w:style w:type="paragraph" w:styleId="Zkladntext3">
    <w:name w:val="Body Text 3"/>
    <w:basedOn w:val="Normln"/>
    <w:rsid w:val="00A61815"/>
    <w:pPr>
      <w:jc w:val="left"/>
    </w:pPr>
    <w:rPr>
      <w:b/>
      <w:sz w:val="20"/>
    </w:rPr>
  </w:style>
  <w:style w:type="character" w:styleId="Zdraznn">
    <w:name w:val="Emphasis"/>
    <w:basedOn w:val="Standardnpsmoodstavce"/>
    <w:qFormat/>
    <w:rsid w:val="00A61815"/>
    <w:rPr>
      <w:i/>
      <w:iCs/>
    </w:rPr>
  </w:style>
  <w:style w:type="paragraph" w:styleId="Normlnweb">
    <w:name w:val="Normal (Web)"/>
    <w:basedOn w:val="Normln"/>
    <w:rsid w:val="00A61815"/>
    <w:pPr>
      <w:spacing w:before="100" w:beforeAutospacing="1" w:after="100" w:afterAutospacing="1"/>
      <w:jc w:val="left"/>
    </w:pPr>
    <w:rPr>
      <w:szCs w:val="24"/>
    </w:rPr>
  </w:style>
  <w:style w:type="paragraph" w:customStyle="1" w:styleId="Nadpis">
    <w:name w:val="Nadpis"/>
    <w:basedOn w:val="Normln"/>
    <w:rsid w:val="00A61815"/>
    <w:pPr>
      <w:spacing w:before="120" w:after="120"/>
      <w:jc w:val="left"/>
    </w:pPr>
    <w:rPr>
      <w:b/>
      <w:sz w:val="32"/>
    </w:rPr>
  </w:style>
  <w:style w:type="paragraph" w:styleId="Nzev">
    <w:name w:val="Title"/>
    <w:basedOn w:val="Normln"/>
    <w:qFormat/>
    <w:rsid w:val="00A61815"/>
    <w:pPr>
      <w:jc w:val="center"/>
    </w:pPr>
    <w:rPr>
      <w:rFonts w:ascii="Arial" w:hAnsi="Arial"/>
      <w:b/>
      <w:sz w:val="44"/>
      <w:lang w:val="en-US"/>
    </w:rPr>
  </w:style>
  <w:style w:type="table" w:styleId="Mkatabulky">
    <w:name w:val="Table Grid"/>
    <w:basedOn w:val="Normlntabulka"/>
    <w:uiPriority w:val="59"/>
    <w:rsid w:val="00A54FB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rsid w:val="0095217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952171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EA4B54"/>
    <w:pPr>
      <w:ind w:left="720"/>
      <w:contextualSpacing/>
    </w:pPr>
  </w:style>
  <w:style w:type="paragraph" w:customStyle="1" w:styleId="Obrzek">
    <w:name w:val="Obrázek"/>
    <w:basedOn w:val="Normln"/>
    <w:qFormat/>
    <w:rsid w:val="000304B6"/>
    <w:pPr>
      <w:keepNext/>
      <w:spacing w:before="120" w:after="60" w:line="276" w:lineRule="auto"/>
      <w:contextualSpacing/>
      <w:jc w:val="center"/>
    </w:pPr>
    <w:rPr>
      <w:rFonts w:ascii="Arial" w:eastAsiaTheme="minorHAnsi" w:hAnsi="Arial" w:cstheme="minorBidi"/>
      <w:szCs w:val="22"/>
      <w:lang w:eastAsia="en-US"/>
    </w:rPr>
  </w:style>
  <w:style w:type="paragraph" w:customStyle="1" w:styleId="TabulkaIN">
    <w:name w:val="Tabulka IN"/>
    <w:basedOn w:val="Normln"/>
    <w:rsid w:val="00B47956"/>
    <w:pPr>
      <w:widowControl w:val="0"/>
      <w:adjustRightInd w:val="0"/>
      <w:spacing w:line="300" w:lineRule="exact"/>
      <w:jc w:val="center"/>
      <w:textAlignment w:val="baseline"/>
    </w:pPr>
    <w:rPr>
      <w:rFonts w:ascii="Arial" w:eastAsia="SimSun" w:hAnsi="Arial" w:cs="Arial"/>
      <w:sz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.AB-OU8HR2YEIO1D\Data%20aplikac&#237;\Microsoft\&#352;ablony\E_Text_2k1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itefull-cache xmlns="urn:writefull-cache:Suggestions">{"suggestions":{},"typeOfAccount":"premium"}</writefull-cach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5C1FF-A3C4-42B4-AD34-D85DA713FA73}">
  <ds:schemaRefs>
    <ds:schemaRef ds:uri="urn:writefull-cache:Suggestions"/>
  </ds:schemaRefs>
</ds:datastoreItem>
</file>

<file path=customXml/itemProps2.xml><?xml version="1.0" encoding="utf-8"?>
<ds:datastoreItem xmlns:ds="http://schemas.openxmlformats.org/officeDocument/2006/customXml" ds:itemID="{A4212EEA-3E7D-4806-8E92-B4E5B37DD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E_Text_2k1.dot</Template>
  <TotalTime>157</TotalTime>
  <Pages>2</Pages>
  <Words>171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elektronického učebního textu</vt:lpstr>
    </vt:vector>
  </TitlesOfParts>
  <Company>UAMT FEI VUT v Brně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elektronického učebního textu</dc:title>
  <dc:creator>AB</dc:creator>
  <cp:lastModifiedBy>Kledrowetz Vilém (83642)</cp:lastModifiedBy>
  <cp:revision>90</cp:revision>
  <cp:lastPrinted>2018-04-10T11:29:00Z</cp:lastPrinted>
  <dcterms:created xsi:type="dcterms:W3CDTF">2019-04-01T09:38:00Z</dcterms:created>
  <dcterms:modified xsi:type="dcterms:W3CDTF">2025-04-23T10:59:00Z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666ea8d34d8d7a15851745eeea295d5c3cfeeaeb860e896da620fdb473f49a00</vt:lpwstr>
  </property>
</Properties>
</file>