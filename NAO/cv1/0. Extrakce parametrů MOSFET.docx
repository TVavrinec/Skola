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1352" w:tblpY="1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3427"/>
      </w:tblGrid>
      <w:tr w:rsidR="00F03139" w:rsidRPr="006547BF" w14:paraId="76A7F65B" w14:textId="77777777" w:rsidTr="004373B8">
        <w:trPr>
          <w:trHeight w:val="565"/>
        </w:trPr>
        <w:tc>
          <w:tcPr>
            <w:tcW w:w="6345" w:type="dxa"/>
            <w:vAlign w:val="center"/>
          </w:tcPr>
          <w:p w14:paraId="7519A6D9" w14:textId="5E9F0468" w:rsidR="00F03139" w:rsidRPr="006547BF" w:rsidRDefault="00F03139" w:rsidP="00A67D6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Jméno, ID</w:t>
            </w:r>
            <w:r w:rsidRPr="006547BF">
              <w:rPr>
                <w:rFonts w:ascii="Arial" w:hAnsi="Arial" w:cs="Arial"/>
                <w:color w:val="000000"/>
                <w:szCs w:val="24"/>
              </w:rPr>
              <w:t>:</w:t>
            </w:r>
          </w:p>
        </w:tc>
        <w:tc>
          <w:tcPr>
            <w:tcW w:w="3427" w:type="dxa"/>
            <w:vAlign w:val="center"/>
          </w:tcPr>
          <w:p w14:paraId="7422D08F" w14:textId="795C7AF8" w:rsidR="00F03139" w:rsidRPr="006547BF" w:rsidRDefault="00467736" w:rsidP="00933338">
            <w:pPr>
              <w:tabs>
                <w:tab w:val="left" w:pos="210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Odevzdání: viz. E</w:t>
            </w:r>
            <w:r w:rsidR="00715361">
              <w:rPr>
                <w:rFonts w:ascii="Arial" w:hAnsi="Arial" w:cs="Arial"/>
                <w:color w:val="000000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Cs w:val="24"/>
              </w:rPr>
              <w:t>learning</w:t>
            </w:r>
          </w:p>
        </w:tc>
      </w:tr>
      <w:tr w:rsidR="0059535E" w:rsidRPr="006547BF" w14:paraId="1BDEBFD0" w14:textId="77777777" w:rsidTr="00EE21F0">
        <w:trPr>
          <w:trHeight w:val="525"/>
        </w:trPr>
        <w:tc>
          <w:tcPr>
            <w:tcW w:w="9772" w:type="dxa"/>
            <w:gridSpan w:val="2"/>
            <w:vAlign w:val="center"/>
          </w:tcPr>
          <w:p w14:paraId="24A2FD5E" w14:textId="04C31917" w:rsidR="0059535E" w:rsidRDefault="00584519" w:rsidP="006B0A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0</w:t>
            </w:r>
            <w:r w:rsidR="00EA4B54">
              <w:rPr>
                <w:rFonts w:ascii="Arial" w:hAnsi="Arial" w:cs="Arial"/>
                <w:bCs/>
                <w:color w:val="000000"/>
                <w:szCs w:val="24"/>
              </w:rPr>
              <w:t xml:space="preserve">. </w:t>
            </w:r>
            <w:r w:rsidR="005B53EA">
              <w:t xml:space="preserve"> </w:t>
            </w:r>
            <w:r w:rsidR="005B53EA" w:rsidRPr="005B53EA">
              <w:rPr>
                <w:rFonts w:ascii="Arial" w:hAnsi="Arial" w:cs="Arial"/>
                <w:bCs/>
                <w:color w:val="000000"/>
                <w:szCs w:val="24"/>
              </w:rPr>
              <w:t>Extrakce parametrů tranzistorů MOSFET ze SPICE modelu</w:t>
            </w:r>
          </w:p>
        </w:tc>
      </w:tr>
    </w:tbl>
    <w:p w14:paraId="4B715F09" w14:textId="77777777" w:rsidR="00A54FBA" w:rsidRDefault="00A54FBA" w:rsidP="00A54FBA"/>
    <w:p w14:paraId="5757B941" w14:textId="0FDAB052" w:rsidR="001F7DF5" w:rsidRDefault="006210CD" w:rsidP="001F7DF5">
      <w:pPr>
        <w:rPr>
          <w:b/>
          <w:bCs/>
          <w:u w:val="single"/>
        </w:rPr>
      </w:pPr>
      <w:r w:rsidRPr="006210CD">
        <w:rPr>
          <w:b/>
          <w:bCs/>
          <w:u w:val="single"/>
        </w:rPr>
        <w:t>ZADÁNÍ ÚLOHY</w:t>
      </w:r>
    </w:p>
    <w:p w14:paraId="3A189787" w14:textId="0FE98AD2" w:rsidR="008F61FF" w:rsidRDefault="008F61FF" w:rsidP="008F61FF">
      <w:r>
        <w:tab/>
      </w:r>
    </w:p>
    <w:p w14:paraId="69D10C04" w14:textId="2B533C14" w:rsidR="004A6988" w:rsidRDefault="008F61FF" w:rsidP="001F7DF5">
      <w:r>
        <w:tab/>
      </w:r>
      <w:r w:rsidR="00584519">
        <w:t>Simulacemi zjistěte tyto parametry tranzistorů NMOS a PMOS:</w:t>
      </w:r>
    </w:p>
    <w:p w14:paraId="77267D70" w14:textId="77777777" w:rsidR="00584519" w:rsidRDefault="00584519" w:rsidP="001F7DF5"/>
    <w:p w14:paraId="426B7E55" w14:textId="1AA73663" w:rsidR="00D903FD" w:rsidRPr="00364C00" w:rsidRDefault="00D903FD" w:rsidP="00001EA4">
      <w:pPr>
        <w:pStyle w:val="Odstavecseseznamem"/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Transkonduktační</w:t>
      </w:r>
      <w:proofErr w:type="spellEnd"/>
      <w:r>
        <w:rPr>
          <w:b/>
          <w:bCs/>
        </w:rPr>
        <w:t xml:space="preserve"> parametr </w:t>
      </w:r>
      <w:r w:rsidRPr="00584519">
        <w:rPr>
          <w:b/>
          <w:bCs/>
          <w:i/>
          <w:iCs/>
        </w:rPr>
        <w:t>KP</w:t>
      </w:r>
      <w:r w:rsidR="00584519">
        <w:rPr>
          <w:b/>
          <w:bCs/>
          <w:i/>
          <w:iCs/>
        </w:rPr>
        <w:t xml:space="preserve"> </w:t>
      </w:r>
    </w:p>
    <w:p w14:paraId="5C032DE2" w14:textId="30DDF18A" w:rsidR="00364C00" w:rsidRPr="00314669" w:rsidRDefault="00314669" w:rsidP="00364C00">
      <w:pPr>
        <w:pStyle w:val="Odstavecseseznamem"/>
        <w:ind w:left="1134"/>
      </w:pPr>
      <w:r w:rsidRPr="00314669">
        <w:t xml:space="preserve">Při </w:t>
      </w:r>
      <w:r w:rsidR="00094075" w:rsidRPr="00094075">
        <w:rPr>
          <w:i/>
          <w:iCs/>
        </w:rPr>
        <w:t>I</w:t>
      </w:r>
      <w:r w:rsidR="00094075" w:rsidRPr="00094075">
        <w:rPr>
          <w:vertAlign w:val="subscript"/>
        </w:rPr>
        <w:t>D</w:t>
      </w:r>
      <w:r w:rsidR="00094075">
        <w:t xml:space="preserve"> = 10 µA</w:t>
      </w:r>
    </w:p>
    <w:p w14:paraId="6405EC13" w14:textId="77777777" w:rsidR="00D903FD" w:rsidRDefault="00D903FD" w:rsidP="00D903FD">
      <w:pPr>
        <w:pStyle w:val="Odstavecseseznamem"/>
        <w:rPr>
          <w:b/>
          <w:bCs/>
        </w:rPr>
      </w:pPr>
    </w:p>
    <w:p w14:paraId="6868B114" w14:textId="3BF85F44" w:rsidR="00B41F64" w:rsidRPr="005C1F5F" w:rsidRDefault="00D903FD" w:rsidP="00001EA4">
      <w:pPr>
        <w:pStyle w:val="Odstavecseseznamem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P</w:t>
      </w:r>
      <w:r w:rsidR="002F4531">
        <w:rPr>
          <w:b/>
          <w:bCs/>
        </w:rPr>
        <w:t xml:space="preserve">rahového napětí </w:t>
      </w:r>
      <w:r w:rsidR="002F4531" w:rsidRPr="00E2655D">
        <w:rPr>
          <w:b/>
          <w:bCs/>
          <w:i/>
          <w:iCs/>
        </w:rPr>
        <w:t>U</w:t>
      </w:r>
      <w:r w:rsidR="002F4531" w:rsidRPr="00E2655D">
        <w:rPr>
          <w:b/>
          <w:bCs/>
          <w:vertAlign w:val="subscript"/>
        </w:rPr>
        <w:t>TH0</w:t>
      </w:r>
      <w:r w:rsidR="002F4531">
        <w:rPr>
          <w:b/>
          <w:bCs/>
        </w:rPr>
        <w:t xml:space="preserve"> pro dvě </w:t>
      </w:r>
      <w:r w:rsidR="00E2655D">
        <w:rPr>
          <w:b/>
          <w:bCs/>
        </w:rPr>
        <w:t>různé řady rozměrů tranzistorů</w:t>
      </w:r>
      <w:r w:rsidR="003D5E12">
        <w:rPr>
          <w:b/>
          <w:bCs/>
        </w:rPr>
        <w:t>.</w:t>
      </w:r>
    </w:p>
    <w:p w14:paraId="16252EB1" w14:textId="77777777" w:rsidR="008B1643" w:rsidRDefault="003D5E12" w:rsidP="00E87C07">
      <w:pPr>
        <w:pStyle w:val="Odstavecseseznamem"/>
        <w:numPr>
          <w:ilvl w:val="0"/>
          <w:numId w:val="28"/>
        </w:numPr>
        <w:ind w:left="1134"/>
      </w:pPr>
      <w:r>
        <w:t xml:space="preserve">konstantní poměr </w:t>
      </w:r>
      <w:r w:rsidRPr="003D5E12">
        <w:rPr>
          <w:i/>
          <w:iCs/>
        </w:rPr>
        <w:t>W</w:t>
      </w:r>
      <w:r>
        <w:t>/</w:t>
      </w:r>
      <w:r w:rsidRPr="003D5E12">
        <w:rPr>
          <w:i/>
          <w:iCs/>
        </w:rPr>
        <w:t>L</w:t>
      </w:r>
      <w:r>
        <w:t xml:space="preserve"> = 5</w:t>
      </w:r>
      <w:r w:rsidR="007301BF">
        <w:t>, kdy</w:t>
      </w:r>
      <w:r>
        <w:t xml:space="preserve"> </w:t>
      </w:r>
    </w:p>
    <w:p w14:paraId="6AFD6C6F" w14:textId="3788E376" w:rsidR="008B1643" w:rsidRDefault="003D5E12" w:rsidP="008B1643">
      <w:pPr>
        <w:pStyle w:val="Odstavecseseznamem"/>
        <w:ind w:left="1134"/>
      </w:pPr>
      <w:r w:rsidRPr="007A1D22">
        <w:rPr>
          <w:i/>
          <w:iCs/>
        </w:rPr>
        <w:t>L</w:t>
      </w:r>
      <w:r>
        <w:t xml:space="preserve"> = 0.18</w:t>
      </w:r>
      <w:r w:rsidR="008B1643">
        <w:t>u</w:t>
      </w:r>
      <w:r w:rsidR="00656BD8">
        <w:t>,</w:t>
      </w:r>
      <w:r>
        <w:t xml:space="preserve"> 0.</w:t>
      </w:r>
      <w:proofErr w:type="gramStart"/>
      <w:r>
        <w:t>3</w:t>
      </w:r>
      <w:r w:rsidR="008B1643">
        <w:t>u</w:t>
      </w:r>
      <w:proofErr w:type="gramEnd"/>
      <w:r w:rsidR="00656BD8">
        <w:t>,</w:t>
      </w:r>
      <w:r>
        <w:t xml:space="preserve"> 0.5</w:t>
      </w:r>
      <w:r w:rsidR="008B1643">
        <w:t>u</w:t>
      </w:r>
      <w:r w:rsidR="00656BD8">
        <w:t>,</w:t>
      </w:r>
      <w:r>
        <w:t xml:space="preserve"> 0.8</w:t>
      </w:r>
      <w:r w:rsidR="008B1643">
        <w:t>u</w:t>
      </w:r>
      <w:r w:rsidR="00656BD8">
        <w:t>,</w:t>
      </w:r>
      <w:r>
        <w:t xml:space="preserve"> 1</w:t>
      </w:r>
      <w:r w:rsidR="008B1643">
        <w:t>u</w:t>
      </w:r>
      <w:r w:rsidR="00656BD8">
        <w:t>,</w:t>
      </w:r>
      <w:r>
        <w:t xml:space="preserve"> 2</w:t>
      </w:r>
      <w:r w:rsidR="008B1643">
        <w:t>u</w:t>
      </w:r>
      <w:r w:rsidR="00656BD8">
        <w:t>,</w:t>
      </w:r>
      <w:r>
        <w:t xml:space="preserve"> 3</w:t>
      </w:r>
      <w:r w:rsidR="008B1643">
        <w:t>u</w:t>
      </w:r>
      <w:r w:rsidR="00656BD8">
        <w:t>,</w:t>
      </w:r>
      <w:r>
        <w:t xml:space="preserve"> 5</w:t>
      </w:r>
      <w:r w:rsidR="008B1643">
        <w:t>u</w:t>
      </w:r>
      <w:r w:rsidR="00656BD8">
        <w:t>,</w:t>
      </w:r>
      <w:r>
        <w:t xml:space="preserve"> 10</w:t>
      </w:r>
      <w:r w:rsidR="008B1643">
        <w:t>u; potom:</w:t>
      </w:r>
    </w:p>
    <w:p w14:paraId="5A354FDB" w14:textId="6F001FCC" w:rsidR="003D5E12" w:rsidRDefault="008B1643" w:rsidP="008B1643">
      <w:pPr>
        <w:pStyle w:val="Odstavecseseznamem"/>
        <w:ind w:left="1134"/>
      </w:pPr>
      <w:r w:rsidRPr="009D4EE1">
        <w:rPr>
          <w:i/>
          <w:iCs/>
        </w:rPr>
        <w:t>W</w:t>
      </w:r>
      <w:r>
        <w:t xml:space="preserve"> = 0.</w:t>
      </w:r>
      <w:proofErr w:type="gramStart"/>
      <w:r>
        <w:t>9u</w:t>
      </w:r>
      <w:proofErr w:type="gramEnd"/>
      <w:r>
        <w:t>, 1.5u, 2.5u, 4u, 5u, 10u, 15u, 25u, 50u.</w:t>
      </w:r>
    </w:p>
    <w:p w14:paraId="7044AE74" w14:textId="77777777" w:rsidR="008B1643" w:rsidRDefault="008B1643" w:rsidP="008B1643">
      <w:pPr>
        <w:pStyle w:val="Odstavecseseznamem"/>
        <w:ind w:left="1134"/>
      </w:pPr>
    </w:p>
    <w:p w14:paraId="4A457C12" w14:textId="7FA64F9D" w:rsidR="003D5E12" w:rsidRDefault="003D5E12" w:rsidP="00E87C07">
      <w:pPr>
        <w:pStyle w:val="Odstavecseseznamem"/>
        <w:numPr>
          <w:ilvl w:val="0"/>
          <w:numId w:val="28"/>
        </w:numPr>
        <w:ind w:left="1134"/>
      </w:pPr>
      <w:r>
        <w:t xml:space="preserve">různé rozměry: </w:t>
      </w:r>
      <w:r w:rsidRPr="003D5E12">
        <w:rPr>
          <w:i/>
          <w:iCs/>
        </w:rPr>
        <w:t>W</w:t>
      </w:r>
      <w:r>
        <w:t>/</w:t>
      </w:r>
      <w:r w:rsidRPr="003D5E12">
        <w:rPr>
          <w:i/>
          <w:iCs/>
        </w:rPr>
        <w:t>L</w:t>
      </w:r>
      <w:r>
        <w:t xml:space="preserve"> = 0.22</w:t>
      </w:r>
      <w:r w:rsidR="00480277">
        <w:t>u</w:t>
      </w:r>
      <w:r>
        <w:t>/0.18</w:t>
      </w:r>
      <w:r w:rsidR="00480277">
        <w:t>u</w:t>
      </w:r>
      <w:r>
        <w:t xml:space="preserve">; </w:t>
      </w:r>
      <w:proofErr w:type="gramStart"/>
      <w:r>
        <w:t>1</w:t>
      </w:r>
      <w:r w:rsidR="00480277">
        <w:t>u</w:t>
      </w:r>
      <w:proofErr w:type="gramEnd"/>
      <w:r>
        <w:t>/0.5</w:t>
      </w:r>
      <w:r w:rsidR="00480277">
        <w:t>u</w:t>
      </w:r>
      <w:r>
        <w:t>; 2</w:t>
      </w:r>
      <w:r w:rsidR="00480277">
        <w:t>u</w:t>
      </w:r>
      <w:r>
        <w:t>/0.5</w:t>
      </w:r>
      <w:r w:rsidR="00480277">
        <w:t>u</w:t>
      </w:r>
      <w:r>
        <w:t>; 2</w:t>
      </w:r>
      <w:r w:rsidR="00480277">
        <w:t>u</w:t>
      </w:r>
      <w:r>
        <w:t>/1</w:t>
      </w:r>
      <w:r w:rsidR="00480277">
        <w:t>u</w:t>
      </w:r>
      <w:r>
        <w:t>; 5</w:t>
      </w:r>
      <w:r w:rsidR="00480277">
        <w:t>u</w:t>
      </w:r>
      <w:r>
        <w:t>/1</w:t>
      </w:r>
      <w:r w:rsidR="00480277">
        <w:t>u</w:t>
      </w:r>
      <w:r>
        <w:t>; 5</w:t>
      </w:r>
      <w:r w:rsidR="00480277">
        <w:t>u</w:t>
      </w:r>
      <w:r>
        <w:t>/2</w:t>
      </w:r>
      <w:r w:rsidR="00480277">
        <w:t>u</w:t>
      </w:r>
      <w:r>
        <w:t>; 10</w:t>
      </w:r>
      <w:r w:rsidR="00480277">
        <w:t>u</w:t>
      </w:r>
      <w:r>
        <w:t>/5</w:t>
      </w:r>
      <w:r w:rsidR="00480277">
        <w:t>u</w:t>
      </w:r>
      <w:r>
        <w:t>; 10</w:t>
      </w:r>
      <w:r w:rsidR="00480277">
        <w:t>u</w:t>
      </w:r>
      <w:r>
        <w:t>/10</w:t>
      </w:r>
      <w:r w:rsidR="00480277">
        <w:t>u</w:t>
      </w:r>
      <w:r>
        <w:t>; 40</w:t>
      </w:r>
      <w:r w:rsidR="00480277">
        <w:t>u</w:t>
      </w:r>
      <w:r>
        <w:t>/10</w:t>
      </w:r>
      <w:r w:rsidR="00480277">
        <w:t>u</w:t>
      </w:r>
      <w:r>
        <w:t>,</w:t>
      </w:r>
    </w:p>
    <w:p w14:paraId="537D3F2A" w14:textId="77777777" w:rsidR="003D5E12" w:rsidRDefault="003D5E12" w:rsidP="003D5E12"/>
    <w:p w14:paraId="7AC24372" w14:textId="45D66132" w:rsidR="003243A7" w:rsidRDefault="003243A7" w:rsidP="003243A7">
      <w:pPr>
        <w:pStyle w:val="Odstavecseseznamem"/>
        <w:numPr>
          <w:ilvl w:val="0"/>
          <w:numId w:val="24"/>
        </w:numPr>
        <w:rPr>
          <w:b/>
          <w:bCs/>
        </w:rPr>
      </w:pPr>
      <w:r w:rsidRPr="005C1F5F">
        <w:rPr>
          <w:b/>
          <w:bCs/>
        </w:rPr>
        <w:t xml:space="preserve">Závislost prahového napětí </w:t>
      </w:r>
      <w:r w:rsidRPr="005C1F5F">
        <w:rPr>
          <w:b/>
          <w:bCs/>
          <w:i/>
          <w:iCs/>
        </w:rPr>
        <w:t>U</w:t>
      </w:r>
      <w:r w:rsidRPr="005C1F5F">
        <w:rPr>
          <w:b/>
          <w:bCs/>
          <w:vertAlign w:val="subscript"/>
        </w:rPr>
        <w:t>TH</w:t>
      </w:r>
      <w:r w:rsidRPr="005C1F5F">
        <w:rPr>
          <w:b/>
          <w:bCs/>
        </w:rPr>
        <w:t xml:space="preserve"> na </w:t>
      </w:r>
      <w:r w:rsidR="00CF66F2" w:rsidRPr="00984083">
        <w:rPr>
          <w:b/>
          <w:bCs/>
          <w:i/>
          <w:iCs/>
        </w:rPr>
        <w:t>U</w:t>
      </w:r>
      <w:r w:rsidR="00CF66F2" w:rsidRPr="00984083">
        <w:rPr>
          <w:b/>
          <w:bCs/>
          <w:vertAlign w:val="subscript"/>
        </w:rPr>
        <w:t>S</w:t>
      </w:r>
      <w:r w:rsidR="00CF66F2">
        <w:rPr>
          <w:b/>
          <w:bCs/>
          <w:vertAlign w:val="subscript"/>
        </w:rPr>
        <w:t>B</w:t>
      </w:r>
      <w:r w:rsidR="00CF66F2" w:rsidRPr="00CF66F2">
        <w:rPr>
          <w:b/>
          <w:bCs/>
        </w:rPr>
        <w:t>/</w:t>
      </w:r>
      <w:r w:rsidRPr="00984083">
        <w:rPr>
          <w:b/>
          <w:bCs/>
          <w:i/>
          <w:iCs/>
        </w:rPr>
        <w:t>U</w:t>
      </w:r>
      <w:r w:rsidRPr="00984083">
        <w:rPr>
          <w:b/>
          <w:bCs/>
          <w:vertAlign w:val="subscript"/>
        </w:rPr>
        <w:t>BS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bulk</w:t>
      </w:r>
      <w:proofErr w:type="spellEnd"/>
      <w:r>
        <w:rPr>
          <w:b/>
          <w:bCs/>
        </w:rPr>
        <w:t xml:space="preserve"> efekt)</w:t>
      </w:r>
    </w:p>
    <w:p w14:paraId="1280AA79" w14:textId="68351604" w:rsidR="00A5195D" w:rsidRDefault="00957258" w:rsidP="00E87C07">
      <w:pPr>
        <w:pStyle w:val="Odstavecseseznamem"/>
        <w:ind w:left="1080"/>
      </w:pPr>
      <w:r w:rsidRPr="00957258">
        <w:t xml:space="preserve">Simulací získejte hodnoty prahového napětí </w:t>
      </w:r>
      <w:r w:rsidRPr="00957258">
        <w:rPr>
          <w:i/>
          <w:iCs/>
        </w:rPr>
        <w:t>U</w:t>
      </w:r>
      <w:r w:rsidRPr="00957258">
        <w:rPr>
          <w:vertAlign w:val="subscript"/>
        </w:rPr>
        <w:t>TH</w:t>
      </w:r>
      <w:r w:rsidRPr="00957258">
        <w:t xml:space="preserve"> pro napětí </w:t>
      </w:r>
      <w:r w:rsidRPr="00957258">
        <w:rPr>
          <w:i/>
          <w:iCs/>
        </w:rPr>
        <w:t>U</w:t>
      </w:r>
      <w:r>
        <w:rPr>
          <w:vertAlign w:val="subscript"/>
        </w:rPr>
        <w:t>BS</w:t>
      </w:r>
      <w:r w:rsidRPr="00957258">
        <w:t xml:space="preserve"> (NMOS) resp. </w:t>
      </w:r>
      <w:r w:rsidRPr="00957258">
        <w:rPr>
          <w:i/>
          <w:iCs/>
        </w:rPr>
        <w:t>U</w:t>
      </w:r>
      <w:r>
        <w:rPr>
          <w:vertAlign w:val="subscript"/>
        </w:rPr>
        <w:t>SB</w:t>
      </w:r>
      <w:r w:rsidRPr="00957258">
        <w:t xml:space="preserve"> </w:t>
      </w:r>
      <w:r>
        <w:t>(</w:t>
      </w:r>
      <w:r w:rsidRPr="00957258">
        <w:t>PMOS</w:t>
      </w:r>
      <w:r>
        <w:t>)</w:t>
      </w:r>
      <w:r w:rsidRPr="00957258">
        <w:t xml:space="preserve"> v rozsahu 0 V až </w:t>
      </w:r>
      <w:r w:rsidR="007725E7">
        <w:t xml:space="preserve">1 </w:t>
      </w:r>
      <w:r w:rsidRPr="00957258">
        <w:t xml:space="preserve">V s krokem </w:t>
      </w:r>
      <w:r w:rsidR="00004912">
        <w:t>10</w:t>
      </w:r>
      <w:r w:rsidRPr="00957258">
        <w:t xml:space="preserve">0 </w:t>
      </w:r>
      <w:proofErr w:type="spellStart"/>
      <w:r w:rsidRPr="00957258">
        <w:t>mV</w:t>
      </w:r>
      <w:proofErr w:type="spellEnd"/>
      <w:r w:rsidRPr="00957258">
        <w:t>.</w:t>
      </w:r>
      <w:r w:rsidR="004C3C6F">
        <w:t xml:space="preserve"> </w:t>
      </w:r>
      <w:r w:rsidR="00330960" w:rsidRPr="009D4EE1">
        <w:rPr>
          <w:i/>
          <w:iCs/>
        </w:rPr>
        <w:t>W</w:t>
      </w:r>
      <w:r w:rsidR="00330960">
        <w:t>/</w:t>
      </w:r>
      <w:r w:rsidR="00330960" w:rsidRPr="009D4EE1">
        <w:rPr>
          <w:i/>
          <w:iCs/>
        </w:rPr>
        <w:t>L</w:t>
      </w:r>
      <w:r w:rsidR="00330960">
        <w:t xml:space="preserve"> = (5/1) µm</w:t>
      </w:r>
    </w:p>
    <w:p w14:paraId="50A75B2B" w14:textId="77777777" w:rsidR="002120DF" w:rsidRPr="00B41504" w:rsidRDefault="002120DF" w:rsidP="00A5195D">
      <w:pPr>
        <w:pStyle w:val="Odstavecseseznamem"/>
        <w:ind w:left="1080"/>
      </w:pPr>
    </w:p>
    <w:p w14:paraId="14F223E9" w14:textId="5DEC0868" w:rsidR="0046523C" w:rsidRDefault="009068D5" w:rsidP="00001EA4">
      <w:pPr>
        <w:pStyle w:val="Odstavecseseznamem"/>
        <w:numPr>
          <w:ilvl w:val="0"/>
          <w:numId w:val="24"/>
        </w:numPr>
        <w:rPr>
          <w:b/>
          <w:bCs/>
        </w:rPr>
      </w:pPr>
      <w:r w:rsidRPr="009068D5">
        <w:rPr>
          <w:b/>
          <w:bCs/>
        </w:rPr>
        <w:t>Závislost parametru modulace délky kanálu (</w:t>
      </w:r>
      <w:r w:rsidRPr="009068D5">
        <w:rPr>
          <w:b/>
          <w:bCs/>
          <w:i/>
          <w:iCs/>
        </w:rPr>
        <w:t>λ</w:t>
      </w:r>
      <w:r w:rsidRPr="009068D5">
        <w:rPr>
          <w:b/>
          <w:bCs/>
        </w:rPr>
        <w:t>) na délce kanálu (</w:t>
      </w:r>
      <w:r w:rsidRPr="009068D5">
        <w:rPr>
          <w:b/>
          <w:bCs/>
          <w:i/>
          <w:iCs/>
        </w:rPr>
        <w:t>L</w:t>
      </w:r>
      <w:r w:rsidRPr="009068D5">
        <w:rPr>
          <w:b/>
          <w:bCs/>
        </w:rPr>
        <w:t>)</w:t>
      </w:r>
    </w:p>
    <w:p w14:paraId="4008D1CC" w14:textId="7DF4F376" w:rsidR="00E941C2" w:rsidRPr="00004171" w:rsidRDefault="001651E9" w:rsidP="00ED7ABD">
      <w:pPr>
        <w:pStyle w:val="Odstavecseseznamem"/>
        <w:ind w:left="1080"/>
      </w:pPr>
      <w:r w:rsidRPr="001651E9">
        <w:t xml:space="preserve">Simulací získejte hodnoty parametru </w:t>
      </w:r>
      <w:r w:rsidRPr="009068D5">
        <w:rPr>
          <w:b/>
          <w:bCs/>
          <w:i/>
          <w:iCs/>
        </w:rPr>
        <w:t>λ</w:t>
      </w:r>
      <w:r w:rsidRPr="001651E9">
        <w:t xml:space="preserve"> pro </w:t>
      </w:r>
      <w:r w:rsidRPr="001651E9">
        <w:rPr>
          <w:i/>
          <w:iCs/>
        </w:rPr>
        <w:t>L</w:t>
      </w:r>
      <w:r w:rsidRPr="001651E9">
        <w:t xml:space="preserve"> v rozmezí </w:t>
      </w:r>
      <w:r w:rsidR="00816E45">
        <w:t>200</w:t>
      </w:r>
      <w:r w:rsidRPr="001651E9">
        <w:t xml:space="preserve"> </w:t>
      </w:r>
      <w:proofErr w:type="spellStart"/>
      <w:r w:rsidRPr="001651E9">
        <w:t>nm</w:t>
      </w:r>
      <w:proofErr w:type="spellEnd"/>
      <w:r w:rsidRPr="001651E9">
        <w:t xml:space="preserve"> až 10 </w:t>
      </w:r>
      <w:r>
        <w:t>µ</w:t>
      </w:r>
      <w:r w:rsidRPr="001651E9">
        <w:t>m.</w:t>
      </w:r>
      <w:r w:rsidR="009D4EE1">
        <w:t xml:space="preserve"> </w:t>
      </w:r>
      <w:r w:rsidR="009D4EE1" w:rsidRPr="003D5E12">
        <w:rPr>
          <w:i/>
          <w:iCs/>
        </w:rPr>
        <w:t>W</w:t>
      </w:r>
      <w:r w:rsidR="009D4EE1">
        <w:t>/</w:t>
      </w:r>
      <w:r w:rsidR="009D4EE1" w:rsidRPr="003D5E12">
        <w:rPr>
          <w:i/>
          <w:iCs/>
        </w:rPr>
        <w:t>L</w:t>
      </w:r>
      <w:r w:rsidR="009D4EE1">
        <w:t xml:space="preserve"> = 5</w:t>
      </w:r>
      <w:r w:rsidR="000E5AE0">
        <w:t>.</w:t>
      </w:r>
    </w:p>
    <w:p w14:paraId="62864B24" w14:textId="77777777" w:rsidR="009068D5" w:rsidRDefault="009068D5" w:rsidP="00816E45"/>
    <w:p w14:paraId="24F40159" w14:textId="77777777" w:rsidR="007A6330" w:rsidRDefault="007A6330" w:rsidP="001F7DF5"/>
    <w:p w14:paraId="32B4C9CC" w14:textId="63934222" w:rsidR="00DC6CDA" w:rsidRDefault="002451C4" w:rsidP="002451C4">
      <w:pPr>
        <w:spacing w:before="200" w:line="276" w:lineRule="auto"/>
      </w:pPr>
      <w:r>
        <w:t xml:space="preserve">Výstupem </w:t>
      </w:r>
      <w:r w:rsidR="0041126E">
        <w:t xml:space="preserve">do </w:t>
      </w:r>
      <w:proofErr w:type="spellStart"/>
      <w:r w:rsidR="0041126E">
        <w:t>elearningu</w:t>
      </w:r>
      <w:proofErr w:type="spellEnd"/>
      <w:r w:rsidR="0041126E">
        <w:t xml:space="preserve"> </w:t>
      </w:r>
      <w:r>
        <w:t xml:space="preserve">bude </w:t>
      </w:r>
      <w:r w:rsidR="00015AC9">
        <w:t xml:space="preserve">soubor </w:t>
      </w:r>
      <w:proofErr w:type="spellStart"/>
      <w:r w:rsidR="0041126E">
        <w:t>pdf</w:t>
      </w:r>
      <w:proofErr w:type="spellEnd"/>
      <w:r w:rsidR="0041126E">
        <w:t xml:space="preserve"> </w:t>
      </w:r>
      <w:r w:rsidR="00015AC9">
        <w:t>s přehledně zpracovatelnými parametry</w:t>
      </w:r>
      <w:r w:rsidR="002001CE">
        <w:t xml:space="preserve"> </w:t>
      </w:r>
      <w:r w:rsidR="00994F68">
        <w:t>v tabulkách</w:t>
      </w:r>
      <w:r w:rsidR="00015AC9">
        <w:t>.</w:t>
      </w:r>
      <w:r w:rsidR="0041126E">
        <w:t xml:space="preserve"> </w:t>
      </w:r>
    </w:p>
    <w:p w14:paraId="728DA440" w14:textId="59518CB7" w:rsidR="001F7DF5" w:rsidRDefault="001F7DF5" w:rsidP="00A54FBA"/>
    <w:sectPr w:rsidR="001F7DF5" w:rsidSect="00A55B38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18" w:right="1134" w:bottom="1418" w:left="709" w:header="709" w:footer="709" w:gutter="567"/>
      <w:pgBorders w:offsetFrom="page">
        <w:bottom w:val="single" w:sz="12" w:space="24" w:color="auto"/>
      </w:pgBorders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7B456" w14:textId="77777777" w:rsidR="00A62235" w:rsidRDefault="00A62235">
      <w:r>
        <w:separator/>
      </w:r>
    </w:p>
  </w:endnote>
  <w:endnote w:type="continuationSeparator" w:id="0">
    <w:p w14:paraId="0E912B40" w14:textId="77777777" w:rsidR="00A62235" w:rsidRDefault="00A6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s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6020124"/>
      <w:docPartObj>
        <w:docPartGallery w:val="Page Numbers (Bottom of Page)"/>
        <w:docPartUnique/>
      </w:docPartObj>
    </w:sdtPr>
    <w:sdtEndPr/>
    <w:sdtContent>
      <w:p w14:paraId="11C95B7B" w14:textId="196ADB6C" w:rsidR="000712D4" w:rsidRDefault="000712D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7445A" w14:textId="77777777" w:rsidR="000712D4" w:rsidRDefault="000712D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68959" w14:textId="77777777" w:rsidR="00A62235" w:rsidRDefault="00A62235">
      <w:r>
        <w:separator/>
      </w:r>
    </w:p>
  </w:footnote>
  <w:footnote w:type="continuationSeparator" w:id="0">
    <w:p w14:paraId="1E69C3B2" w14:textId="77777777" w:rsidR="00A62235" w:rsidRDefault="00A62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52FFE" w14:textId="77777777" w:rsidR="00FC3E29" w:rsidRDefault="008F2D44">
    <w:pPr>
      <w:pStyle w:val="Zhlav"/>
      <w:tabs>
        <w:tab w:val="clear" w:pos="4536"/>
      </w:tabs>
      <w:rPr>
        <w:rStyle w:val="slostrnky"/>
      </w:rPr>
    </w:pPr>
    <w:r>
      <w:rPr>
        <w:rStyle w:val="slostrnky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36AAB7" wp14:editId="42402B76">
              <wp:simplePos x="0" y="0"/>
              <wp:positionH relativeFrom="column">
                <wp:align>center</wp:align>
              </wp:positionH>
              <wp:positionV relativeFrom="paragraph">
                <wp:posOffset>269875</wp:posOffset>
              </wp:positionV>
              <wp:extent cx="5760085" cy="0"/>
              <wp:effectExtent l="9525" t="12700" r="12065" b="6350"/>
              <wp:wrapTopAndBottom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F46D6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1.25pt" to="453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IaEw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" strokeweight="1pt">
              <w10:wrap type="topAndBottom"/>
            </v:line>
          </w:pict>
        </mc:Fallback>
      </mc:AlternateContent>
    </w:r>
    <w:r w:rsidR="00E12BBB">
      <w:rPr>
        <w:rStyle w:val="slostrnky"/>
      </w:rPr>
      <w:fldChar w:fldCharType="begin"/>
    </w:r>
    <w:r w:rsidR="00FC3E29">
      <w:rPr>
        <w:rStyle w:val="slostrnky"/>
      </w:rPr>
      <w:instrText xml:space="preserve"> PAGE </w:instrText>
    </w:r>
    <w:r w:rsidR="00E12BBB">
      <w:rPr>
        <w:rStyle w:val="slostrnky"/>
      </w:rPr>
      <w:fldChar w:fldCharType="separate"/>
    </w:r>
    <w:r w:rsidR="00FC3E29">
      <w:rPr>
        <w:rStyle w:val="slostrnky"/>
        <w:noProof/>
      </w:rPr>
      <w:t>6</w:t>
    </w:r>
    <w:r w:rsidR="00E12BBB">
      <w:rPr>
        <w:rStyle w:val="slostrnky"/>
      </w:rPr>
      <w:fldChar w:fldCharType="end"/>
    </w:r>
    <w:r w:rsidR="00FC3E29">
      <w:rPr>
        <w:rFonts w:ascii="csr10" w:hAnsi="csr10"/>
        <w:sz w:val="22"/>
        <w:szCs w:val="22"/>
      </w:rPr>
      <w:tab/>
    </w:r>
    <w:r w:rsidR="00FC3E29">
      <w:t>Fakulta elektrotechniky a komunikačních technologií VUT v Brně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BDA3F" w14:textId="77777777" w:rsidR="00FC3E29" w:rsidRDefault="008F2D44">
    <w:pPr>
      <w:pStyle w:val="Zhlav"/>
      <w:tabs>
        <w:tab w:val="clear" w:pos="4536"/>
      </w:tabs>
      <w:rPr>
        <w:rStyle w:val="slostrnky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D026CF" wp14:editId="766D9DFA">
              <wp:simplePos x="0" y="0"/>
              <wp:positionH relativeFrom="column">
                <wp:align>center</wp:align>
              </wp:positionH>
              <wp:positionV relativeFrom="paragraph">
                <wp:posOffset>260350</wp:posOffset>
              </wp:positionV>
              <wp:extent cx="6045835" cy="9525"/>
              <wp:effectExtent l="9525" t="12700" r="12065" b="6350"/>
              <wp:wrapTopAndBottom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95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973F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0.5pt" to="476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dp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" strokeweight="1pt">
              <w10:wrap type="topAndBottom"/>
            </v:line>
          </w:pict>
        </mc:Fallback>
      </mc:AlternateContent>
    </w:r>
    <w:r w:rsidR="00FC3E29">
      <w:t xml:space="preserve"> </w:t>
    </w:r>
    <w:r w:rsidR="00A67D6F">
      <w:t xml:space="preserve">Návrh analogových integrovaných </w:t>
    </w:r>
    <w:proofErr w:type="gramStart"/>
    <w:r w:rsidR="00A67D6F">
      <w:t>obvodů - CP</w:t>
    </w:r>
    <w:proofErr w:type="gramEnd"/>
    <w:r w:rsidR="00FC3E29">
      <w:tab/>
    </w:r>
    <w:r w:rsidR="00E12BBB">
      <w:rPr>
        <w:rStyle w:val="slostrnky"/>
      </w:rPr>
      <w:fldChar w:fldCharType="begin"/>
    </w:r>
    <w:r w:rsidR="00FC3E29">
      <w:rPr>
        <w:rStyle w:val="slostrnky"/>
      </w:rPr>
      <w:instrText xml:space="preserve"> PAGE </w:instrText>
    </w:r>
    <w:r w:rsidR="00E12BBB">
      <w:rPr>
        <w:rStyle w:val="slostrnky"/>
      </w:rPr>
      <w:fldChar w:fldCharType="separate"/>
    </w:r>
    <w:r w:rsidR="002E5919">
      <w:rPr>
        <w:rStyle w:val="slostrnky"/>
        <w:noProof/>
      </w:rPr>
      <w:t>1</w:t>
    </w:r>
    <w:r w:rsidR="00E12BBB">
      <w:rPr>
        <w:rStyle w:val="slostrnky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4C4D" w14:textId="77777777" w:rsidR="00FC3E29" w:rsidRDefault="00FC3E29">
    <w:pPr>
      <w:pStyle w:val="Hlavickatitulnistrana"/>
    </w:pPr>
    <w:r>
      <w:t>FAKULTA ELEKTROTECHNIKY A KOMUNIKAČNÍCH TECHNOLOGIÍ</w:t>
    </w:r>
  </w:p>
  <w:p w14:paraId="51D9FC97" w14:textId="77777777" w:rsidR="00FC3E29" w:rsidRDefault="00FC3E29">
    <w:pPr>
      <w:pStyle w:val="Hlavickatitulnistrana"/>
    </w:pPr>
    <w:r>
      <w:t>VYSOKÉ UČENÍ TECHNICKÉ V BRNĚ</w:t>
    </w:r>
  </w:p>
  <w:p w14:paraId="32BC05CC" w14:textId="77777777" w:rsidR="00FC3E29" w:rsidRDefault="008F2D44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2644C" wp14:editId="01DEA7C8">
              <wp:simplePos x="0" y="0"/>
              <wp:positionH relativeFrom="column">
                <wp:align>center</wp:align>
              </wp:positionH>
              <wp:positionV relativeFrom="paragraph">
                <wp:posOffset>144145</wp:posOffset>
              </wp:positionV>
              <wp:extent cx="5760085" cy="0"/>
              <wp:effectExtent l="9525" t="10795" r="12065" b="825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541CB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1.35pt" to="453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we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" strokeweight="1pt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68134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311B9"/>
    <w:multiLevelType w:val="hybridMultilevel"/>
    <w:tmpl w:val="62ACE3F4"/>
    <w:lvl w:ilvl="0" w:tplc="36ACB83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E97987"/>
    <w:multiLevelType w:val="hybridMultilevel"/>
    <w:tmpl w:val="74DCB5C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098C"/>
    <w:multiLevelType w:val="hybridMultilevel"/>
    <w:tmpl w:val="C2DE4F34"/>
    <w:lvl w:ilvl="0" w:tplc="4EDE0A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E049C"/>
    <w:multiLevelType w:val="hybridMultilevel"/>
    <w:tmpl w:val="AD3A024A"/>
    <w:lvl w:ilvl="0" w:tplc="3A44CE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80640"/>
    <w:multiLevelType w:val="hybridMultilevel"/>
    <w:tmpl w:val="B37E60EC"/>
    <w:lvl w:ilvl="0" w:tplc="680AD1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325435"/>
    <w:multiLevelType w:val="hybridMultilevel"/>
    <w:tmpl w:val="63BE0DDE"/>
    <w:lvl w:ilvl="0" w:tplc="2E92272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5501DF8"/>
    <w:multiLevelType w:val="hybridMultilevel"/>
    <w:tmpl w:val="7FAA44A4"/>
    <w:lvl w:ilvl="0" w:tplc="45CE6BE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8" w15:restartNumberingAfterBreak="0">
    <w:nsid w:val="2D6B2659"/>
    <w:multiLevelType w:val="hybridMultilevel"/>
    <w:tmpl w:val="C0AABA80"/>
    <w:lvl w:ilvl="0" w:tplc="0405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1F69E5"/>
    <w:multiLevelType w:val="hybridMultilevel"/>
    <w:tmpl w:val="266C77B6"/>
    <w:lvl w:ilvl="0" w:tplc="A22631CE">
      <w:start w:val="1"/>
      <w:numFmt w:val="decimal"/>
      <w:lvlText w:val="%1)"/>
      <w:lvlJc w:val="left"/>
      <w:pPr>
        <w:ind w:left="170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27" w:hanging="360"/>
      </w:pPr>
    </w:lvl>
    <w:lvl w:ilvl="2" w:tplc="0405001B" w:tentative="1">
      <w:start w:val="1"/>
      <w:numFmt w:val="lowerRoman"/>
      <w:lvlText w:val="%3."/>
      <w:lvlJc w:val="right"/>
      <w:pPr>
        <w:ind w:left="3147" w:hanging="180"/>
      </w:pPr>
    </w:lvl>
    <w:lvl w:ilvl="3" w:tplc="0405000F" w:tentative="1">
      <w:start w:val="1"/>
      <w:numFmt w:val="decimal"/>
      <w:lvlText w:val="%4."/>
      <w:lvlJc w:val="left"/>
      <w:pPr>
        <w:ind w:left="3867" w:hanging="360"/>
      </w:pPr>
    </w:lvl>
    <w:lvl w:ilvl="4" w:tplc="04050019" w:tentative="1">
      <w:start w:val="1"/>
      <w:numFmt w:val="lowerLetter"/>
      <w:lvlText w:val="%5."/>
      <w:lvlJc w:val="left"/>
      <w:pPr>
        <w:ind w:left="4587" w:hanging="360"/>
      </w:pPr>
    </w:lvl>
    <w:lvl w:ilvl="5" w:tplc="0405001B" w:tentative="1">
      <w:start w:val="1"/>
      <w:numFmt w:val="lowerRoman"/>
      <w:lvlText w:val="%6."/>
      <w:lvlJc w:val="right"/>
      <w:pPr>
        <w:ind w:left="5307" w:hanging="180"/>
      </w:pPr>
    </w:lvl>
    <w:lvl w:ilvl="6" w:tplc="0405000F" w:tentative="1">
      <w:start w:val="1"/>
      <w:numFmt w:val="decimal"/>
      <w:lvlText w:val="%7."/>
      <w:lvlJc w:val="left"/>
      <w:pPr>
        <w:ind w:left="6027" w:hanging="360"/>
      </w:pPr>
    </w:lvl>
    <w:lvl w:ilvl="7" w:tplc="04050019" w:tentative="1">
      <w:start w:val="1"/>
      <w:numFmt w:val="lowerLetter"/>
      <w:lvlText w:val="%8."/>
      <w:lvlJc w:val="left"/>
      <w:pPr>
        <w:ind w:left="6747" w:hanging="360"/>
      </w:pPr>
    </w:lvl>
    <w:lvl w:ilvl="8" w:tplc="0405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0" w15:restartNumberingAfterBreak="0">
    <w:nsid w:val="3148545A"/>
    <w:multiLevelType w:val="hybridMultilevel"/>
    <w:tmpl w:val="EABCF720"/>
    <w:lvl w:ilvl="0" w:tplc="2460E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864BDA"/>
    <w:multiLevelType w:val="hybridMultilevel"/>
    <w:tmpl w:val="427C0058"/>
    <w:lvl w:ilvl="0" w:tplc="04050011">
      <w:start w:val="1"/>
      <w:numFmt w:val="decimal"/>
      <w:lvlText w:val="%1)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0D118D"/>
    <w:multiLevelType w:val="hybridMultilevel"/>
    <w:tmpl w:val="2550D706"/>
    <w:lvl w:ilvl="0" w:tplc="2CF2C9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DE2222"/>
    <w:multiLevelType w:val="hybridMultilevel"/>
    <w:tmpl w:val="3A285BDE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4884E8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BF5239"/>
    <w:multiLevelType w:val="hybridMultilevel"/>
    <w:tmpl w:val="F710A616"/>
    <w:lvl w:ilvl="0" w:tplc="305C7FB6">
      <w:numFmt w:val="bullet"/>
      <w:pStyle w:val="Seznamsodrkami2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509"/>
    <w:multiLevelType w:val="singleLevel"/>
    <w:tmpl w:val="C9DA6B9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5E1027F"/>
    <w:multiLevelType w:val="hybridMultilevel"/>
    <w:tmpl w:val="9348ABA8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621A52"/>
    <w:multiLevelType w:val="hybridMultilevel"/>
    <w:tmpl w:val="C4545DE2"/>
    <w:lvl w:ilvl="0" w:tplc="040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0E5FBF"/>
    <w:multiLevelType w:val="multilevel"/>
    <w:tmpl w:val="FCE8F0C4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2)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C2D7082"/>
    <w:multiLevelType w:val="hybridMultilevel"/>
    <w:tmpl w:val="266C7976"/>
    <w:lvl w:ilvl="0" w:tplc="A93CFF84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E3CAB"/>
    <w:multiLevelType w:val="hybridMultilevel"/>
    <w:tmpl w:val="74C2A872"/>
    <w:lvl w:ilvl="0" w:tplc="E304BADE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1" w15:restartNumberingAfterBreak="0">
    <w:nsid w:val="68F97060"/>
    <w:multiLevelType w:val="hybridMultilevel"/>
    <w:tmpl w:val="AE7687F0"/>
    <w:lvl w:ilvl="0" w:tplc="310E6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E71A4"/>
    <w:multiLevelType w:val="hybridMultilevel"/>
    <w:tmpl w:val="99A4A94A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EC25A2D"/>
    <w:multiLevelType w:val="hybridMultilevel"/>
    <w:tmpl w:val="71DA15D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04325B"/>
    <w:multiLevelType w:val="hybridMultilevel"/>
    <w:tmpl w:val="37B2F054"/>
    <w:lvl w:ilvl="0" w:tplc="FF74A0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844C7"/>
    <w:multiLevelType w:val="hybridMultilevel"/>
    <w:tmpl w:val="C3F634FE"/>
    <w:lvl w:ilvl="0" w:tplc="618C9294">
      <w:start w:val="1"/>
      <w:numFmt w:val="decimal"/>
      <w:lvlText w:val="%1)"/>
      <w:lvlJc w:val="left"/>
      <w:pPr>
        <w:ind w:left="1495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1D3722F"/>
    <w:multiLevelType w:val="hybridMultilevel"/>
    <w:tmpl w:val="7D78C7C4"/>
    <w:lvl w:ilvl="0" w:tplc="2ECA8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C49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EE07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26ED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1837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5AA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7497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E6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90C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80B6A"/>
    <w:multiLevelType w:val="hybridMultilevel"/>
    <w:tmpl w:val="B4A256BE"/>
    <w:lvl w:ilvl="0" w:tplc="0405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04388980">
    <w:abstractNumId w:val="0"/>
  </w:num>
  <w:num w:numId="2" w16cid:durableId="1461532071">
    <w:abstractNumId w:val="18"/>
  </w:num>
  <w:num w:numId="3" w16cid:durableId="1311251880">
    <w:abstractNumId w:val="26"/>
  </w:num>
  <w:num w:numId="4" w16cid:durableId="561448325">
    <w:abstractNumId w:val="14"/>
  </w:num>
  <w:num w:numId="5" w16cid:durableId="492380727">
    <w:abstractNumId w:val="20"/>
  </w:num>
  <w:num w:numId="6" w16cid:durableId="62140455">
    <w:abstractNumId w:val="17"/>
  </w:num>
  <w:num w:numId="7" w16cid:durableId="932282317">
    <w:abstractNumId w:val="7"/>
  </w:num>
  <w:num w:numId="8" w16cid:durableId="1581019203">
    <w:abstractNumId w:val="15"/>
  </w:num>
  <w:num w:numId="9" w16cid:durableId="1089617647">
    <w:abstractNumId w:val="6"/>
  </w:num>
  <w:num w:numId="10" w16cid:durableId="670454354">
    <w:abstractNumId w:val="23"/>
  </w:num>
  <w:num w:numId="11" w16cid:durableId="1800413159">
    <w:abstractNumId w:val="22"/>
  </w:num>
  <w:num w:numId="12" w16cid:durableId="1752004965">
    <w:abstractNumId w:val="13"/>
  </w:num>
  <w:num w:numId="13" w16cid:durableId="93092185">
    <w:abstractNumId w:val="8"/>
  </w:num>
  <w:num w:numId="14" w16cid:durableId="233972307">
    <w:abstractNumId w:val="16"/>
  </w:num>
  <w:num w:numId="15" w16cid:durableId="9766189">
    <w:abstractNumId w:val="27"/>
  </w:num>
  <w:num w:numId="16" w16cid:durableId="1744520731">
    <w:abstractNumId w:val="4"/>
  </w:num>
  <w:num w:numId="17" w16cid:durableId="698748571">
    <w:abstractNumId w:val="21"/>
  </w:num>
  <w:num w:numId="18" w16cid:durableId="1831674170">
    <w:abstractNumId w:val="3"/>
  </w:num>
  <w:num w:numId="19" w16cid:durableId="1391995897">
    <w:abstractNumId w:val="25"/>
  </w:num>
  <w:num w:numId="20" w16cid:durableId="573202570">
    <w:abstractNumId w:val="1"/>
  </w:num>
  <w:num w:numId="21" w16cid:durableId="871726327">
    <w:abstractNumId w:val="9"/>
  </w:num>
  <w:num w:numId="22" w16cid:durableId="1772164636">
    <w:abstractNumId w:val="24"/>
  </w:num>
  <w:num w:numId="23" w16cid:durableId="272396821">
    <w:abstractNumId w:val="19"/>
  </w:num>
  <w:num w:numId="24" w16cid:durableId="1862351108">
    <w:abstractNumId w:val="2"/>
  </w:num>
  <w:num w:numId="25" w16cid:durableId="1399278444">
    <w:abstractNumId w:val="10"/>
  </w:num>
  <w:num w:numId="26" w16cid:durableId="1915427314">
    <w:abstractNumId w:val="12"/>
  </w:num>
  <w:num w:numId="27" w16cid:durableId="926574283">
    <w:abstractNumId w:val="5"/>
  </w:num>
  <w:num w:numId="28" w16cid:durableId="66159254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567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3D"/>
    <w:rsid w:val="000002FF"/>
    <w:rsid w:val="00001EA4"/>
    <w:rsid w:val="00003036"/>
    <w:rsid w:val="00004171"/>
    <w:rsid w:val="00004912"/>
    <w:rsid w:val="00015AC9"/>
    <w:rsid w:val="00020CD0"/>
    <w:rsid w:val="00021D07"/>
    <w:rsid w:val="000425F6"/>
    <w:rsid w:val="00044E61"/>
    <w:rsid w:val="000647D4"/>
    <w:rsid w:val="00067630"/>
    <w:rsid w:val="000712D4"/>
    <w:rsid w:val="00072C5D"/>
    <w:rsid w:val="0009213C"/>
    <w:rsid w:val="00094075"/>
    <w:rsid w:val="000958D2"/>
    <w:rsid w:val="000B6C0F"/>
    <w:rsid w:val="000D4B37"/>
    <w:rsid w:val="000D543A"/>
    <w:rsid w:val="000E5AE0"/>
    <w:rsid w:val="000E5E04"/>
    <w:rsid w:val="000F59F7"/>
    <w:rsid w:val="000F5B7E"/>
    <w:rsid w:val="001061A6"/>
    <w:rsid w:val="001115A9"/>
    <w:rsid w:val="001161D7"/>
    <w:rsid w:val="00147691"/>
    <w:rsid w:val="00161E44"/>
    <w:rsid w:val="00162CD4"/>
    <w:rsid w:val="001651E9"/>
    <w:rsid w:val="00166CFE"/>
    <w:rsid w:val="00183DE1"/>
    <w:rsid w:val="00184E8E"/>
    <w:rsid w:val="001910C5"/>
    <w:rsid w:val="00191669"/>
    <w:rsid w:val="001B7D71"/>
    <w:rsid w:val="001C7FEB"/>
    <w:rsid w:val="001D3C4F"/>
    <w:rsid w:val="001D7CBE"/>
    <w:rsid w:val="001E6BD6"/>
    <w:rsid w:val="001F00F7"/>
    <w:rsid w:val="001F7DF5"/>
    <w:rsid w:val="002001CE"/>
    <w:rsid w:val="002021F4"/>
    <w:rsid w:val="002120DF"/>
    <w:rsid w:val="0021611F"/>
    <w:rsid w:val="0023338B"/>
    <w:rsid w:val="0024213F"/>
    <w:rsid w:val="002451C4"/>
    <w:rsid w:val="002534C6"/>
    <w:rsid w:val="002713BD"/>
    <w:rsid w:val="00275CB0"/>
    <w:rsid w:val="002804E1"/>
    <w:rsid w:val="00280CE2"/>
    <w:rsid w:val="0029247F"/>
    <w:rsid w:val="002A1132"/>
    <w:rsid w:val="002B6601"/>
    <w:rsid w:val="002C2AF4"/>
    <w:rsid w:val="002C425C"/>
    <w:rsid w:val="002D1789"/>
    <w:rsid w:val="002E39FD"/>
    <w:rsid w:val="002E5919"/>
    <w:rsid w:val="002E68BE"/>
    <w:rsid w:val="002F4531"/>
    <w:rsid w:val="002F610A"/>
    <w:rsid w:val="00302648"/>
    <w:rsid w:val="00302C46"/>
    <w:rsid w:val="00303FED"/>
    <w:rsid w:val="003116D1"/>
    <w:rsid w:val="00313C8E"/>
    <w:rsid w:val="00314669"/>
    <w:rsid w:val="00314721"/>
    <w:rsid w:val="0032253C"/>
    <w:rsid w:val="003243A7"/>
    <w:rsid w:val="0032502A"/>
    <w:rsid w:val="00327B77"/>
    <w:rsid w:val="00330960"/>
    <w:rsid w:val="0034502E"/>
    <w:rsid w:val="00352AE6"/>
    <w:rsid w:val="003532C9"/>
    <w:rsid w:val="00356E46"/>
    <w:rsid w:val="00361A6F"/>
    <w:rsid w:val="00363863"/>
    <w:rsid w:val="00364C00"/>
    <w:rsid w:val="00371680"/>
    <w:rsid w:val="00371C50"/>
    <w:rsid w:val="0038141E"/>
    <w:rsid w:val="00385548"/>
    <w:rsid w:val="003940B8"/>
    <w:rsid w:val="003944EF"/>
    <w:rsid w:val="003A4010"/>
    <w:rsid w:val="003B3B80"/>
    <w:rsid w:val="003B4C95"/>
    <w:rsid w:val="003C1B26"/>
    <w:rsid w:val="003C6EA7"/>
    <w:rsid w:val="003D4835"/>
    <w:rsid w:val="003D5E12"/>
    <w:rsid w:val="003D6383"/>
    <w:rsid w:val="0041126E"/>
    <w:rsid w:val="00412A49"/>
    <w:rsid w:val="00421385"/>
    <w:rsid w:val="00421725"/>
    <w:rsid w:val="0042299E"/>
    <w:rsid w:val="00433871"/>
    <w:rsid w:val="00434F7F"/>
    <w:rsid w:val="004549C1"/>
    <w:rsid w:val="004619CE"/>
    <w:rsid w:val="0046523C"/>
    <w:rsid w:val="00465AB1"/>
    <w:rsid w:val="00465C0D"/>
    <w:rsid w:val="00467736"/>
    <w:rsid w:val="00480277"/>
    <w:rsid w:val="0048609C"/>
    <w:rsid w:val="00490E7B"/>
    <w:rsid w:val="004A57E1"/>
    <w:rsid w:val="004A6988"/>
    <w:rsid w:val="004A7B63"/>
    <w:rsid w:val="004B7972"/>
    <w:rsid w:val="004C3C6F"/>
    <w:rsid w:val="004C7BB1"/>
    <w:rsid w:val="004D66C3"/>
    <w:rsid w:val="004D7910"/>
    <w:rsid w:val="004E79D6"/>
    <w:rsid w:val="004F0995"/>
    <w:rsid w:val="004F1934"/>
    <w:rsid w:val="00500340"/>
    <w:rsid w:val="005078D4"/>
    <w:rsid w:val="00531A0C"/>
    <w:rsid w:val="00540D1F"/>
    <w:rsid w:val="00556F3A"/>
    <w:rsid w:val="00572D24"/>
    <w:rsid w:val="0057382E"/>
    <w:rsid w:val="00575915"/>
    <w:rsid w:val="00584519"/>
    <w:rsid w:val="005845BD"/>
    <w:rsid w:val="0059535E"/>
    <w:rsid w:val="005A2168"/>
    <w:rsid w:val="005B53EA"/>
    <w:rsid w:val="005C1F5F"/>
    <w:rsid w:val="005E5382"/>
    <w:rsid w:val="005E7AFE"/>
    <w:rsid w:val="005F0A82"/>
    <w:rsid w:val="005F15D3"/>
    <w:rsid w:val="005F3568"/>
    <w:rsid w:val="005F64CF"/>
    <w:rsid w:val="006070E9"/>
    <w:rsid w:val="006210CD"/>
    <w:rsid w:val="0062466B"/>
    <w:rsid w:val="00625701"/>
    <w:rsid w:val="006413D1"/>
    <w:rsid w:val="0064228C"/>
    <w:rsid w:val="00643EDA"/>
    <w:rsid w:val="006447B3"/>
    <w:rsid w:val="006515B8"/>
    <w:rsid w:val="006547BF"/>
    <w:rsid w:val="00656BD8"/>
    <w:rsid w:val="00665972"/>
    <w:rsid w:val="00665A4A"/>
    <w:rsid w:val="00677DF9"/>
    <w:rsid w:val="00692CE5"/>
    <w:rsid w:val="006952E9"/>
    <w:rsid w:val="006A2BBB"/>
    <w:rsid w:val="006A4439"/>
    <w:rsid w:val="006A6556"/>
    <w:rsid w:val="006B0A09"/>
    <w:rsid w:val="006D1A49"/>
    <w:rsid w:val="006F0C02"/>
    <w:rsid w:val="006F21A4"/>
    <w:rsid w:val="0070104B"/>
    <w:rsid w:val="0071237C"/>
    <w:rsid w:val="00715361"/>
    <w:rsid w:val="007301BF"/>
    <w:rsid w:val="00740BC1"/>
    <w:rsid w:val="00745247"/>
    <w:rsid w:val="007504AF"/>
    <w:rsid w:val="00755A92"/>
    <w:rsid w:val="00756175"/>
    <w:rsid w:val="00760874"/>
    <w:rsid w:val="007623C6"/>
    <w:rsid w:val="007725E7"/>
    <w:rsid w:val="00773203"/>
    <w:rsid w:val="007770EA"/>
    <w:rsid w:val="00780F53"/>
    <w:rsid w:val="007A1D22"/>
    <w:rsid w:val="007A5D28"/>
    <w:rsid w:val="007A6330"/>
    <w:rsid w:val="007A7E34"/>
    <w:rsid w:val="007B111C"/>
    <w:rsid w:val="007D2778"/>
    <w:rsid w:val="007D2FE3"/>
    <w:rsid w:val="007D3A68"/>
    <w:rsid w:val="007F0327"/>
    <w:rsid w:val="00802294"/>
    <w:rsid w:val="00806CE7"/>
    <w:rsid w:val="00816E45"/>
    <w:rsid w:val="00820A80"/>
    <w:rsid w:val="008274BA"/>
    <w:rsid w:val="0083009A"/>
    <w:rsid w:val="00832147"/>
    <w:rsid w:val="00832759"/>
    <w:rsid w:val="008333A4"/>
    <w:rsid w:val="008342D8"/>
    <w:rsid w:val="008361F7"/>
    <w:rsid w:val="0086495C"/>
    <w:rsid w:val="00871FA8"/>
    <w:rsid w:val="0087235B"/>
    <w:rsid w:val="0088244C"/>
    <w:rsid w:val="008930FE"/>
    <w:rsid w:val="008A663D"/>
    <w:rsid w:val="008A797E"/>
    <w:rsid w:val="008B1643"/>
    <w:rsid w:val="008C1059"/>
    <w:rsid w:val="008D33E8"/>
    <w:rsid w:val="008D597A"/>
    <w:rsid w:val="008E5F86"/>
    <w:rsid w:val="008E6E6F"/>
    <w:rsid w:val="008F2D44"/>
    <w:rsid w:val="008F61FF"/>
    <w:rsid w:val="00904F0D"/>
    <w:rsid w:val="009068D5"/>
    <w:rsid w:val="00907B85"/>
    <w:rsid w:val="00924F0B"/>
    <w:rsid w:val="0093088B"/>
    <w:rsid w:val="00933113"/>
    <w:rsid w:val="00933338"/>
    <w:rsid w:val="00944A6A"/>
    <w:rsid w:val="009456F1"/>
    <w:rsid w:val="00952171"/>
    <w:rsid w:val="00957258"/>
    <w:rsid w:val="00977CB6"/>
    <w:rsid w:val="00984083"/>
    <w:rsid w:val="00991496"/>
    <w:rsid w:val="00994F68"/>
    <w:rsid w:val="00997B64"/>
    <w:rsid w:val="009A7B08"/>
    <w:rsid w:val="009D4EE1"/>
    <w:rsid w:val="009E4AFF"/>
    <w:rsid w:val="009F04D9"/>
    <w:rsid w:val="009F6649"/>
    <w:rsid w:val="00A0560C"/>
    <w:rsid w:val="00A17292"/>
    <w:rsid w:val="00A179CC"/>
    <w:rsid w:val="00A20992"/>
    <w:rsid w:val="00A237E0"/>
    <w:rsid w:val="00A271D4"/>
    <w:rsid w:val="00A37BA5"/>
    <w:rsid w:val="00A423BD"/>
    <w:rsid w:val="00A42CB9"/>
    <w:rsid w:val="00A464BC"/>
    <w:rsid w:val="00A502D7"/>
    <w:rsid w:val="00A5195D"/>
    <w:rsid w:val="00A5203F"/>
    <w:rsid w:val="00A54235"/>
    <w:rsid w:val="00A54FBA"/>
    <w:rsid w:val="00A55B38"/>
    <w:rsid w:val="00A61815"/>
    <w:rsid w:val="00A62235"/>
    <w:rsid w:val="00A67D6F"/>
    <w:rsid w:val="00A71EF3"/>
    <w:rsid w:val="00A75F92"/>
    <w:rsid w:val="00A80E41"/>
    <w:rsid w:val="00A81796"/>
    <w:rsid w:val="00A86FF2"/>
    <w:rsid w:val="00A91977"/>
    <w:rsid w:val="00A94792"/>
    <w:rsid w:val="00AA1303"/>
    <w:rsid w:val="00AA4B0A"/>
    <w:rsid w:val="00AA4E9A"/>
    <w:rsid w:val="00AD75E9"/>
    <w:rsid w:val="00AF11B5"/>
    <w:rsid w:val="00AF723C"/>
    <w:rsid w:val="00B00C11"/>
    <w:rsid w:val="00B05BD0"/>
    <w:rsid w:val="00B107EE"/>
    <w:rsid w:val="00B11485"/>
    <w:rsid w:val="00B41504"/>
    <w:rsid w:val="00B41F64"/>
    <w:rsid w:val="00B77C85"/>
    <w:rsid w:val="00B80B1B"/>
    <w:rsid w:val="00B80F04"/>
    <w:rsid w:val="00B87FE7"/>
    <w:rsid w:val="00B9043D"/>
    <w:rsid w:val="00B969CC"/>
    <w:rsid w:val="00BA40BC"/>
    <w:rsid w:val="00BB79A8"/>
    <w:rsid w:val="00BC635B"/>
    <w:rsid w:val="00BC69DB"/>
    <w:rsid w:val="00BD3FCD"/>
    <w:rsid w:val="00BE2197"/>
    <w:rsid w:val="00BE36D9"/>
    <w:rsid w:val="00BE4031"/>
    <w:rsid w:val="00BE651B"/>
    <w:rsid w:val="00BE6780"/>
    <w:rsid w:val="00C30BF9"/>
    <w:rsid w:val="00C36150"/>
    <w:rsid w:val="00C44FDA"/>
    <w:rsid w:val="00C5045C"/>
    <w:rsid w:val="00C5538C"/>
    <w:rsid w:val="00C61805"/>
    <w:rsid w:val="00C663DF"/>
    <w:rsid w:val="00C66D1D"/>
    <w:rsid w:val="00C80E1A"/>
    <w:rsid w:val="00C9246C"/>
    <w:rsid w:val="00CB0ECD"/>
    <w:rsid w:val="00CB5E0B"/>
    <w:rsid w:val="00CD17F8"/>
    <w:rsid w:val="00CF668A"/>
    <w:rsid w:val="00CF66F2"/>
    <w:rsid w:val="00D02894"/>
    <w:rsid w:val="00D17235"/>
    <w:rsid w:val="00D21457"/>
    <w:rsid w:val="00D30EC0"/>
    <w:rsid w:val="00D33F8E"/>
    <w:rsid w:val="00D36866"/>
    <w:rsid w:val="00D37287"/>
    <w:rsid w:val="00D379A8"/>
    <w:rsid w:val="00D84B83"/>
    <w:rsid w:val="00D855E2"/>
    <w:rsid w:val="00D903FD"/>
    <w:rsid w:val="00D919BD"/>
    <w:rsid w:val="00D95113"/>
    <w:rsid w:val="00DB797B"/>
    <w:rsid w:val="00DC4F76"/>
    <w:rsid w:val="00DC6CDA"/>
    <w:rsid w:val="00DD4A23"/>
    <w:rsid w:val="00DE3C79"/>
    <w:rsid w:val="00DE5027"/>
    <w:rsid w:val="00DF20F2"/>
    <w:rsid w:val="00DF4BC1"/>
    <w:rsid w:val="00DF635C"/>
    <w:rsid w:val="00DF7E5C"/>
    <w:rsid w:val="00E12BBB"/>
    <w:rsid w:val="00E1305A"/>
    <w:rsid w:val="00E23A16"/>
    <w:rsid w:val="00E2655D"/>
    <w:rsid w:val="00E403A7"/>
    <w:rsid w:val="00E4112C"/>
    <w:rsid w:val="00E41A67"/>
    <w:rsid w:val="00E566A4"/>
    <w:rsid w:val="00E63ACC"/>
    <w:rsid w:val="00E734F2"/>
    <w:rsid w:val="00E87C07"/>
    <w:rsid w:val="00E925B9"/>
    <w:rsid w:val="00E941C2"/>
    <w:rsid w:val="00EA4B54"/>
    <w:rsid w:val="00EA77F5"/>
    <w:rsid w:val="00EB4155"/>
    <w:rsid w:val="00EC51F5"/>
    <w:rsid w:val="00EC5926"/>
    <w:rsid w:val="00EC68A9"/>
    <w:rsid w:val="00ED7ABD"/>
    <w:rsid w:val="00EE7495"/>
    <w:rsid w:val="00EF587A"/>
    <w:rsid w:val="00F03139"/>
    <w:rsid w:val="00F039C0"/>
    <w:rsid w:val="00F05925"/>
    <w:rsid w:val="00F117F2"/>
    <w:rsid w:val="00F11C33"/>
    <w:rsid w:val="00F20042"/>
    <w:rsid w:val="00F262F9"/>
    <w:rsid w:val="00F34F3B"/>
    <w:rsid w:val="00F57421"/>
    <w:rsid w:val="00F65569"/>
    <w:rsid w:val="00F76AF4"/>
    <w:rsid w:val="00F776B7"/>
    <w:rsid w:val="00F87DBB"/>
    <w:rsid w:val="00F9103D"/>
    <w:rsid w:val="00FC3E29"/>
    <w:rsid w:val="00FC4B68"/>
    <w:rsid w:val="00FC6AF1"/>
    <w:rsid w:val="00FE1FAE"/>
    <w:rsid w:val="00FE7F53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0BAEA96"/>
  <w15:docId w15:val="{F7D85CD9-B36C-40D0-99B9-7084830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61815"/>
    <w:pPr>
      <w:jc w:val="both"/>
    </w:pPr>
    <w:rPr>
      <w:sz w:val="24"/>
    </w:rPr>
  </w:style>
  <w:style w:type="paragraph" w:styleId="Nadpis1">
    <w:name w:val="heading 1"/>
    <w:basedOn w:val="Normln"/>
    <w:next w:val="Odstavec"/>
    <w:qFormat/>
    <w:rsid w:val="00A61815"/>
    <w:pPr>
      <w:keepNext/>
      <w:numPr>
        <w:numId w:val="2"/>
      </w:numPr>
      <w:spacing w:before="480" w:after="240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Odstavec"/>
    <w:qFormat/>
    <w:rsid w:val="00A61815"/>
    <w:pPr>
      <w:keepNext/>
      <w:numPr>
        <w:ilvl w:val="1"/>
        <w:numId w:val="2"/>
      </w:numPr>
      <w:spacing w:before="360" w:after="240"/>
      <w:outlineLvl w:val="1"/>
    </w:pPr>
    <w:rPr>
      <w:b/>
      <w:sz w:val="28"/>
    </w:rPr>
  </w:style>
  <w:style w:type="paragraph" w:styleId="Nadpis3">
    <w:name w:val="heading 3"/>
    <w:basedOn w:val="Normln"/>
    <w:next w:val="Odstavec"/>
    <w:qFormat/>
    <w:rsid w:val="00A61815"/>
    <w:pPr>
      <w:keepNext/>
      <w:numPr>
        <w:ilvl w:val="2"/>
        <w:numId w:val="2"/>
      </w:numPr>
      <w:spacing w:before="240" w:after="120"/>
      <w:outlineLvl w:val="2"/>
    </w:pPr>
    <w:rPr>
      <w:b/>
    </w:rPr>
  </w:style>
  <w:style w:type="paragraph" w:styleId="Nadpis4">
    <w:name w:val="heading 4"/>
    <w:basedOn w:val="Normln"/>
    <w:next w:val="Normln"/>
    <w:qFormat/>
    <w:rsid w:val="00A61815"/>
    <w:pPr>
      <w:keepNext/>
      <w:numPr>
        <w:ilvl w:val="3"/>
        <w:numId w:val="2"/>
      </w:numPr>
      <w:outlineLvl w:val="3"/>
    </w:pPr>
  </w:style>
  <w:style w:type="paragraph" w:styleId="Nadpis5">
    <w:name w:val="heading 5"/>
    <w:basedOn w:val="Normln"/>
    <w:next w:val="Normln"/>
    <w:qFormat/>
    <w:rsid w:val="00A61815"/>
    <w:pPr>
      <w:keepNext/>
      <w:numPr>
        <w:ilvl w:val="4"/>
        <w:numId w:val="2"/>
      </w:numPr>
      <w:autoSpaceDE w:val="0"/>
      <w:autoSpaceDN w:val="0"/>
      <w:adjustRightInd w:val="0"/>
      <w:outlineLvl w:val="4"/>
    </w:pPr>
    <w:rPr>
      <w:rFonts w:ascii="TimesNewRoman,Bold" w:hAnsi="TimesNewRoman,Bold"/>
      <w:b/>
      <w:bCs/>
      <w:color w:val="0000FF"/>
      <w:szCs w:val="24"/>
    </w:rPr>
  </w:style>
  <w:style w:type="paragraph" w:styleId="Nadpis6">
    <w:name w:val="heading 6"/>
    <w:basedOn w:val="Normln"/>
    <w:next w:val="Normln"/>
    <w:qFormat/>
    <w:rsid w:val="00A6181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A61815"/>
    <w:pPr>
      <w:keepNext/>
      <w:numPr>
        <w:ilvl w:val="6"/>
        <w:numId w:val="2"/>
      </w:numPr>
      <w:outlineLvl w:val="6"/>
    </w:pPr>
    <w:rPr>
      <w:b/>
    </w:rPr>
  </w:style>
  <w:style w:type="paragraph" w:styleId="Nadpis8">
    <w:name w:val="heading 8"/>
    <w:basedOn w:val="Normln"/>
    <w:next w:val="Normln"/>
    <w:qFormat/>
    <w:rsid w:val="00A61815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Nadpis9">
    <w:name w:val="heading 9"/>
    <w:basedOn w:val="Normln"/>
    <w:next w:val="Normln"/>
    <w:qFormat/>
    <w:rsid w:val="00A6181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tavec">
    <w:name w:val="Odstavec"/>
    <w:basedOn w:val="Normln"/>
    <w:rsid w:val="00A61815"/>
    <w:pPr>
      <w:spacing w:before="60" w:after="60"/>
      <w:ind w:firstLine="567"/>
    </w:pPr>
  </w:style>
  <w:style w:type="paragraph" w:styleId="Zhlav">
    <w:name w:val="header"/>
    <w:basedOn w:val="Normln"/>
    <w:rsid w:val="00A61815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A6181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61815"/>
  </w:style>
  <w:style w:type="paragraph" w:styleId="Zkladntextodsazen">
    <w:name w:val="Body Text Indent"/>
    <w:basedOn w:val="Normln"/>
    <w:rsid w:val="00A61815"/>
    <w:pPr>
      <w:ind w:firstLine="284"/>
    </w:pPr>
  </w:style>
  <w:style w:type="paragraph" w:styleId="Zkladntextodsazen2">
    <w:name w:val="Body Text Indent 2"/>
    <w:basedOn w:val="Normln"/>
    <w:rsid w:val="00A61815"/>
    <w:pPr>
      <w:ind w:firstLine="284"/>
    </w:pPr>
    <w:rPr>
      <w:color w:val="FF0000"/>
    </w:rPr>
  </w:style>
  <w:style w:type="paragraph" w:styleId="Zkladntextodsazen3">
    <w:name w:val="Body Text Indent 3"/>
    <w:basedOn w:val="Normln"/>
    <w:rsid w:val="00A61815"/>
    <w:pPr>
      <w:ind w:firstLine="284"/>
    </w:pPr>
  </w:style>
  <w:style w:type="paragraph" w:customStyle="1" w:styleId="Nzevtextu">
    <w:name w:val="Název textu"/>
    <w:next w:val="Normln"/>
    <w:rsid w:val="00A61815"/>
    <w:pPr>
      <w:jc w:val="center"/>
    </w:pPr>
    <w:rPr>
      <w:b/>
      <w:noProof/>
      <w:sz w:val="48"/>
    </w:rPr>
  </w:style>
  <w:style w:type="paragraph" w:styleId="Obsah1">
    <w:name w:val="toc 1"/>
    <w:basedOn w:val="Normln"/>
    <w:next w:val="Normln"/>
    <w:autoRedefine/>
    <w:semiHidden/>
    <w:rsid w:val="00A61815"/>
    <w:rPr>
      <w:b/>
      <w:bCs/>
      <w:color w:val="0000FF"/>
    </w:rPr>
  </w:style>
  <w:style w:type="character" w:customStyle="1" w:styleId="Bold">
    <w:name w:val="Bold"/>
    <w:basedOn w:val="Normlnznak"/>
    <w:rsid w:val="00A61815"/>
    <w:rPr>
      <w:b/>
      <w:sz w:val="24"/>
    </w:rPr>
  </w:style>
  <w:style w:type="character" w:customStyle="1" w:styleId="Normlnznak">
    <w:name w:val="Normální znak"/>
    <w:rsid w:val="00A61815"/>
  </w:style>
  <w:style w:type="character" w:styleId="Siln">
    <w:name w:val="Strong"/>
    <w:basedOn w:val="Standardnpsmoodstavce"/>
    <w:qFormat/>
    <w:rsid w:val="00A61815"/>
    <w:rPr>
      <w:b/>
    </w:rPr>
  </w:style>
  <w:style w:type="character" w:customStyle="1" w:styleId="ItalicNormln">
    <w:name w:val="Italic Normální"/>
    <w:basedOn w:val="Standardnpsmoodstavce"/>
    <w:rsid w:val="00A61815"/>
    <w:rPr>
      <w:bCs/>
      <w:i/>
    </w:rPr>
  </w:style>
  <w:style w:type="character" w:customStyle="1" w:styleId="ItalicBold">
    <w:name w:val="Italic Bold"/>
    <w:basedOn w:val="Normlnznak"/>
    <w:rsid w:val="00A61815"/>
    <w:rPr>
      <w:b/>
      <w:i/>
    </w:rPr>
  </w:style>
  <w:style w:type="paragraph" w:styleId="Obsah2">
    <w:name w:val="toc 2"/>
    <w:basedOn w:val="Normln"/>
    <w:next w:val="Normln"/>
    <w:autoRedefine/>
    <w:semiHidden/>
    <w:rsid w:val="00A61815"/>
    <w:pPr>
      <w:ind w:left="240"/>
    </w:pPr>
    <w:rPr>
      <w:smallCaps/>
      <w:szCs w:val="24"/>
    </w:rPr>
  </w:style>
  <w:style w:type="paragraph" w:styleId="Obsah3">
    <w:name w:val="toc 3"/>
    <w:basedOn w:val="Normln"/>
    <w:next w:val="Normln"/>
    <w:autoRedefine/>
    <w:semiHidden/>
    <w:rsid w:val="00A61815"/>
    <w:pPr>
      <w:ind w:left="480"/>
    </w:pPr>
    <w:rPr>
      <w:i/>
      <w:iCs/>
      <w:szCs w:val="24"/>
    </w:rPr>
  </w:style>
  <w:style w:type="paragraph" w:styleId="Obsah4">
    <w:name w:val="toc 4"/>
    <w:basedOn w:val="Normln"/>
    <w:next w:val="Normln"/>
    <w:autoRedefine/>
    <w:semiHidden/>
    <w:rsid w:val="00A61815"/>
    <w:pPr>
      <w:ind w:left="720"/>
    </w:pPr>
    <w:rPr>
      <w:szCs w:val="21"/>
    </w:rPr>
  </w:style>
  <w:style w:type="paragraph" w:styleId="Obsah5">
    <w:name w:val="toc 5"/>
    <w:basedOn w:val="Normln"/>
    <w:next w:val="Normln"/>
    <w:autoRedefine/>
    <w:semiHidden/>
    <w:rsid w:val="00A61815"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rsid w:val="00A61815"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rsid w:val="00A61815"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rsid w:val="00A61815"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rsid w:val="00A61815"/>
    <w:pPr>
      <w:ind w:left="1920"/>
    </w:pPr>
    <w:rPr>
      <w:szCs w:val="21"/>
    </w:rPr>
  </w:style>
  <w:style w:type="paragraph" w:styleId="Titulek">
    <w:name w:val="caption"/>
    <w:basedOn w:val="Normln"/>
    <w:next w:val="Normln"/>
    <w:qFormat/>
    <w:rsid w:val="00A61815"/>
    <w:pPr>
      <w:tabs>
        <w:tab w:val="left" w:pos="1134"/>
      </w:tabs>
      <w:spacing w:before="120"/>
    </w:pPr>
    <w:rPr>
      <w:b/>
      <w:sz w:val="20"/>
    </w:rPr>
  </w:style>
  <w:style w:type="paragraph" w:styleId="Seznamobrzk">
    <w:name w:val="table of figures"/>
    <w:basedOn w:val="Normln"/>
    <w:next w:val="Normln"/>
    <w:semiHidden/>
    <w:rsid w:val="00A61815"/>
    <w:pPr>
      <w:ind w:left="480" w:hanging="480"/>
    </w:pPr>
    <w:rPr>
      <w:smallCaps/>
      <w:szCs w:val="24"/>
    </w:rPr>
  </w:style>
  <w:style w:type="paragraph" w:customStyle="1" w:styleId="Literatura">
    <w:name w:val="Literatura"/>
    <w:basedOn w:val="Titulek"/>
    <w:rsid w:val="00A61815"/>
    <w:pPr>
      <w:tabs>
        <w:tab w:val="clear" w:pos="1134"/>
        <w:tab w:val="left" w:pos="709"/>
      </w:tabs>
      <w:ind w:left="709" w:hanging="709"/>
    </w:pPr>
    <w:rPr>
      <w:b w:val="0"/>
      <w:sz w:val="24"/>
    </w:rPr>
  </w:style>
  <w:style w:type="paragraph" w:customStyle="1" w:styleId="Pklad">
    <w:name w:val="Příklad"/>
    <w:basedOn w:val="Titulek"/>
    <w:next w:val="Odstavec"/>
    <w:rsid w:val="00A61815"/>
    <w:pPr>
      <w:tabs>
        <w:tab w:val="left" w:pos="2268"/>
      </w:tabs>
      <w:spacing w:before="240"/>
      <w:ind w:left="567"/>
    </w:pPr>
    <w:rPr>
      <w:b w:val="0"/>
      <w:i/>
      <w:sz w:val="24"/>
    </w:rPr>
  </w:style>
  <w:style w:type="paragraph" w:customStyle="1" w:styleId="GrafaObrzek">
    <w:name w:val="Graf a Obrázek"/>
    <w:basedOn w:val="Titulek"/>
    <w:next w:val="Odstavec"/>
    <w:rsid w:val="00B969CC"/>
    <w:pPr>
      <w:spacing w:before="240"/>
      <w:jc w:val="center"/>
    </w:pPr>
    <w:rPr>
      <w:b w:val="0"/>
      <w:sz w:val="24"/>
    </w:rPr>
  </w:style>
  <w:style w:type="paragraph" w:customStyle="1" w:styleId="Rovnice">
    <w:name w:val="Rovnice"/>
    <w:basedOn w:val="Titulek"/>
    <w:rsid w:val="00A61815"/>
    <w:pPr>
      <w:tabs>
        <w:tab w:val="clear" w:pos="1134"/>
      </w:tabs>
      <w:spacing w:before="0"/>
      <w:jc w:val="right"/>
    </w:pPr>
    <w:rPr>
      <w:b w:val="0"/>
      <w:sz w:val="24"/>
    </w:rPr>
  </w:style>
  <w:style w:type="paragraph" w:customStyle="1" w:styleId="Tabulka">
    <w:name w:val="Tabulka"/>
    <w:basedOn w:val="Titulek"/>
    <w:next w:val="Odstavec"/>
    <w:rsid w:val="00A61815"/>
    <w:rPr>
      <w:b w:val="0"/>
      <w:sz w:val="24"/>
    </w:rPr>
  </w:style>
  <w:style w:type="paragraph" w:customStyle="1" w:styleId="Ploha">
    <w:name w:val="Příloha"/>
    <w:basedOn w:val="Pklad"/>
    <w:next w:val="Odstavec"/>
    <w:rsid w:val="00A61815"/>
    <w:rPr>
      <w:i w:val="0"/>
      <w:u w:val="single"/>
      <w:lang w:val="en-US"/>
    </w:rPr>
  </w:style>
  <w:style w:type="character" w:styleId="Hypertextovodkaz">
    <w:name w:val="Hyperlink"/>
    <w:basedOn w:val="Standardnpsmoodstavce"/>
    <w:rsid w:val="00A61815"/>
    <w:rPr>
      <w:color w:val="0000FF"/>
      <w:u w:val="single"/>
    </w:rPr>
  </w:style>
  <w:style w:type="character" w:styleId="Sledovanodkaz">
    <w:name w:val="FollowedHyperlink"/>
    <w:basedOn w:val="Standardnpsmoodstavce"/>
    <w:rsid w:val="00A61815"/>
    <w:rPr>
      <w:color w:val="800080"/>
      <w:u w:val="single"/>
    </w:rPr>
  </w:style>
  <w:style w:type="paragraph" w:customStyle="1" w:styleId="Jmenanatitulnistrane">
    <w:name w:val="Jmena na titulni strane"/>
    <w:basedOn w:val="Normln"/>
    <w:rsid w:val="00A61815"/>
    <w:pPr>
      <w:jc w:val="center"/>
    </w:pPr>
    <w:rPr>
      <w:sz w:val="32"/>
      <w:szCs w:val="24"/>
    </w:rPr>
  </w:style>
  <w:style w:type="paragraph" w:customStyle="1" w:styleId="Nadpisjmeno">
    <w:name w:val="Nadpis jmeno"/>
    <w:basedOn w:val="Normln"/>
    <w:next w:val="Jmenanatitulnistrane"/>
    <w:rsid w:val="00A61815"/>
    <w:pPr>
      <w:jc w:val="center"/>
    </w:pPr>
    <w:rPr>
      <w:b/>
      <w:bCs/>
      <w:sz w:val="32"/>
    </w:rPr>
  </w:style>
  <w:style w:type="paragraph" w:styleId="Podnadpis">
    <w:name w:val="Subtitle"/>
    <w:basedOn w:val="Normln"/>
    <w:qFormat/>
    <w:rsid w:val="00A6181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Hlavickatitulnistrana">
    <w:name w:val="Hlavicka titulni strana"/>
    <w:basedOn w:val="Normln"/>
    <w:rsid w:val="00A61815"/>
    <w:pPr>
      <w:jc w:val="center"/>
    </w:pPr>
    <w:rPr>
      <w:sz w:val="28"/>
      <w:szCs w:val="24"/>
    </w:rPr>
  </w:style>
  <w:style w:type="paragraph" w:customStyle="1" w:styleId="Napisseznamu">
    <w:name w:val="Napis seznamu"/>
    <w:basedOn w:val="Normln"/>
    <w:rsid w:val="00A61815"/>
    <w:rPr>
      <w:b/>
      <w:sz w:val="36"/>
    </w:rPr>
  </w:style>
  <w:style w:type="paragraph" w:styleId="Seznamsodrkami">
    <w:name w:val="List Bullet"/>
    <w:basedOn w:val="Normln"/>
    <w:autoRedefine/>
    <w:rsid w:val="00A61815"/>
    <w:pPr>
      <w:numPr>
        <w:numId w:val="1"/>
      </w:numPr>
      <w:jc w:val="left"/>
    </w:pPr>
    <w:rPr>
      <w:sz w:val="20"/>
    </w:rPr>
  </w:style>
  <w:style w:type="paragraph" w:styleId="Seznamsodrkami2">
    <w:name w:val="List Bullet 2"/>
    <w:basedOn w:val="Normln"/>
    <w:autoRedefine/>
    <w:rsid w:val="00A61815"/>
    <w:pPr>
      <w:numPr>
        <w:numId w:val="4"/>
      </w:numPr>
      <w:jc w:val="left"/>
    </w:pPr>
    <w:rPr>
      <w:sz w:val="20"/>
    </w:rPr>
  </w:style>
  <w:style w:type="paragraph" w:styleId="Seznam2">
    <w:name w:val="List 2"/>
    <w:basedOn w:val="Normln"/>
    <w:rsid w:val="00A61815"/>
    <w:pPr>
      <w:ind w:left="566" w:hanging="283"/>
      <w:jc w:val="left"/>
    </w:pPr>
    <w:rPr>
      <w:sz w:val="20"/>
    </w:rPr>
  </w:style>
  <w:style w:type="paragraph" w:styleId="Zkladntext2">
    <w:name w:val="Body Text 2"/>
    <w:basedOn w:val="Normln"/>
    <w:rsid w:val="00A61815"/>
    <w:pPr>
      <w:jc w:val="left"/>
    </w:pPr>
  </w:style>
  <w:style w:type="paragraph" w:styleId="Zkladntext">
    <w:name w:val="Body Text"/>
    <w:basedOn w:val="Normln"/>
    <w:rsid w:val="00A61815"/>
    <w:rPr>
      <w:i/>
    </w:rPr>
  </w:style>
  <w:style w:type="paragraph" w:styleId="Zkladntext3">
    <w:name w:val="Body Text 3"/>
    <w:basedOn w:val="Normln"/>
    <w:rsid w:val="00A61815"/>
    <w:pPr>
      <w:jc w:val="left"/>
    </w:pPr>
    <w:rPr>
      <w:b/>
      <w:sz w:val="20"/>
    </w:rPr>
  </w:style>
  <w:style w:type="character" w:styleId="Zdraznn">
    <w:name w:val="Emphasis"/>
    <w:basedOn w:val="Standardnpsmoodstavce"/>
    <w:qFormat/>
    <w:rsid w:val="00A61815"/>
    <w:rPr>
      <w:i/>
      <w:iCs/>
    </w:rPr>
  </w:style>
  <w:style w:type="paragraph" w:styleId="Normlnweb">
    <w:name w:val="Normal (Web)"/>
    <w:basedOn w:val="Normln"/>
    <w:rsid w:val="00A61815"/>
    <w:pPr>
      <w:spacing w:before="100" w:beforeAutospacing="1" w:after="100" w:afterAutospacing="1"/>
      <w:jc w:val="left"/>
    </w:pPr>
    <w:rPr>
      <w:szCs w:val="24"/>
    </w:rPr>
  </w:style>
  <w:style w:type="paragraph" w:customStyle="1" w:styleId="Nadpis">
    <w:name w:val="Nadpis"/>
    <w:basedOn w:val="Normln"/>
    <w:rsid w:val="00A61815"/>
    <w:pPr>
      <w:spacing w:before="120" w:after="120"/>
      <w:jc w:val="left"/>
    </w:pPr>
    <w:rPr>
      <w:b/>
      <w:sz w:val="32"/>
    </w:rPr>
  </w:style>
  <w:style w:type="paragraph" w:styleId="Nzev">
    <w:name w:val="Title"/>
    <w:basedOn w:val="Normln"/>
    <w:qFormat/>
    <w:rsid w:val="00A61815"/>
    <w:pPr>
      <w:jc w:val="center"/>
    </w:pPr>
    <w:rPr>
      <w:rFonts w:ascii="Arial" w:hAnsi="Arial"/>
      <w:b/>
      <w:sz w:val="44"/>
      <w:lang w:val="en-US"/>
    </w:rPr>
  </w:style>
  <w:style w:type="table" w:styleId="Mkatabulky">
    <w:name w:val="Table Grid"/>
    <w:basedOn w:val="Normlntabulka"/>
    <w:uiPriority w:val="59"/>
    <w:rsid w:val="00A54FB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95217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5217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A4B5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712D4"/>
    <w:rPr>
      <w:color w:val="808080"/>
    </w:rPr>
  </w:style>
  <w:style w:type="character" w:customStyle="1" w:styleId="ZpatChar">
    <w:name w:val="Zápatí Char"/>
    <w:basedOn w:val="Standardnpsmoodstavce"/>
    <w:link w:val="Zpat"/>
    <w:uiPriority w:val="99"/>
    <w:rsid w:val="000712D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.AB-OU8HR2YEIO1D\Data%20aplikac&#237;\Microsoft\&#352;ablony\E_Text_2k1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{"suggestions":{},"typeOfAccount":"premium"}</writefull-cache>
</file>

<file path=customXml/itemProps1.xml><?xml version="1.0" encoding="utf-8"?>
<ds:datastoreItem xmlns:ds="http://schemas.openxmlformats.org/officeDocument/2006/customXml" ds:itemID="{05C8EB04-F574-4CD0-BC30-8A0D2D9A83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1FC2C-2766-4D10-82B5-C1C90E4AFF58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E_Text_2k1.dot</Template>
  <TotalTime>4261</TotalTime>
  <Pages>1</Pages>
  <Words>163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elektronického učebního textu</vt:lpstr>
    </vt:vector>
  </TitlesOfParts>
  <Company>UAMT FEI VUT v Brně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elektronického učebního textu</dc:title>
  <dc:creator>AB</dc:creator>
  <cp:lastModifiedBy>Kledrowetz Vilém (83642)</cp:lastModifiedBy>
  <cp:revision>183</cp:revision>
  <cp:lastPrinted>2018-03-13T15:00:00Z</cp:lastPrinted>
  <dcterms:created xsi:type="dcterms:W3CDTF">2019-03-17T23:17:00Z</dcterms:created>
  <dcterms:modified xsi:type="dcterms:W3CDTF">2025-02-20T12:13:00Z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d406c40cc763da124f628a97491c9a430eb3e6744a4d360b7457208197672d3a</vt:lpwstr>
  </property>
</Properties>
</file>