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1352" w:tblpY="1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5"/>
        <w:gridCol w:w="3427"/>
      </w:tblGrid>
      <w:tr w:rsidR="00F03139" w:rsidRPr="006547BF" w14:paraId="76A7F65B" w14:textId="77777777" w:rsidTr="004373B8">
        <w:trPr>
          <w:trHeight w:val="565"/>
        </w:trPr>
        <w:tc>
          <w:tcPr>
            <w:tcW w:w="6345" w:type="dxa"/>
            <w:vAlign w:val="center"/>
          </w:tcPr>
          <w:p w14:paraId="7519A6D9" w14:textId="5E9F0468" w:rsidR="00F03139" w:rsidRPr="006547BF" w:rsidRDefault="00F03139" w:rsidP="00A67D6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Jméno, ID</w:t>
            </w:r>
            <w:r w:rsidRPr="006547BF">
              <w:rPr>
                <w:rFonts w:ascii="Arial" w:hAnsi="Arial" w:cs="Arial"/>
                <w:color w:val="000000"/>
                <w:szCs w:val="24"/>
              </w:rPr>
              <w:t>:</w:t>
            </w:r>
          </w:p>
        </w:tc>
        <w:tc>
          <w:tcPr>
            <w:tcW w:w="3427" w:type="dxa"/>
            <w:vAlign w:val="center"/>
          </w:tcPr>
          <w:p w14:paraId="7422D08F" w14:textId="795C7AF8" w:rsidR="00F03139" w:rsidRPr="006547BF" w:rsidRDefault="00467736" w:rsidP="00933338">
            <w:pPr>
              <w:tabs>
                <w:tab w:val="left" w:pos="210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Odevzdání: viz. E</w:t>
            </w:r>
            <w:r w:rsidR="00715361">
              <w:rPr>
                <w:rFonts w:ascii="Arial" w:hAnsi="Arial" w:cs="Arial"/>
                <w:color w:val="000000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Cs w:val="24"/>
              </w:rPr>
              <w:t>learning</w:t>
            </w:r>
          </w:p>
        </w:tc>
      </w:tr>
      <w:tr w:rsidR="0059535E" w:rsidRPr="006547BF" w14:paraId="1BDEBFD0" w14:textId="77777777" w:rsidTr="00EE21F0">
        <w:trPr>
          <w:trHeight w:val="525"/>
        </w:trPr>
        <w:tc>
          <w:tcPr>
            <w:tcW w:w="9772" w:type="dxa"/>
            <w:gridSpan w:val="2"/>
            <w:vAlign w:val="center"/>
          </w:tcPr>
          <w:p w14:paraId="24A2FD5E" w14:textId="534BB881" w:rsidR="0059535E" w:rsidRPr="00BF5AB2" w:rsidRDefault="00BF5AB2" w:rsidP="00BF5AB2">
            <w:pPr>
              <w:pStyle w:val="Odstavecseseznamem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Proudová zrcadla</w:t>
            </w:r>
          </w:p>
        </w:tc>
      </w:tr>
    </w:tbl>
    <w:p w14:paraId="4B715F09" w14:textId="77777777" w:rsidR="00A54FBA" w:rsidRDefault="00A54FBA" w:rsidP="00A54FBA"/>
    <w:p w14:paraId="5757B941" w14:textId="0FDAB052" w:rsidR="001F7DF5" w:rsidRDefault="006210CD" w:rsidP="001F7DF5">
      <w:pPr>
        <w:rPr>
          <w:b/>
          <w:bCs/>
          <w:u w:val="single"/>
        </w:rPr>
      </w:pPr>
      <w:r w:rsidRPr="006210CD">
        <w:rPr>
          <w:b/>
          <w:bCs/>
          <w:u w:val="single"/>
        </w:rPr>
        <w:t>ZADÁNÍ ÚLOHY</w:t>
      </w:r>
    </w:p>
    <w:p w14:paraId="77267D70" w14:textId="32A7EC4C" w:rsidR="00584519" w:rsidRDefault="008F61FF" w:rsidP="001F7DF5">
      <w:r>
        <w:tab/>
      </w:r>
    </w:p>
    <w:p w14:paraId="426B7E55" w14:textId="7B26C1C2" w:rsidR="00D903FD" w:rsidRDefault="007D3E21" w:rsidP="00001EA4">
      <w:pPr>
        <w:pStyle w:val="Odstavecseseznamem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Navrhněte</w:t>
      </w:r>
      <w:r w:rsidR="00B11632">
        <w:rPr>
          <w:b/>
          <w:bCs/>
        </w:rPr>
        <w:t xml:space="preserve"> </w:t>
      </w:r>
      <w:r w:rsidR="00A742BF">
        <w:rPr>
          <w:b/>
          <w:bCs/>
        </w:rPr>
        <w:t>kaskodové</w:t>
      </w:r>
      <w:r w:rsidR="00B11632">
        <w:rPr>
          <w:b/>
          <w:bCs/>
        </w:rPr>
        <w:t xml:space="preserve"> proudové zrcadlo na výstupu proudové reference podle obr. 1.</w:t>
      </w:r>
      <w:r w:rsidR="00345BC4">
        <w:rPr>
          <w:b/>
          <w:bCs/>
        </w:rPr>
        <w:t xml:space="preserve"> (schéma z LTspice je součástí zadání)</w:t>
      </w:r>
    </w:p>
    <w:p w14:paraId="1A931EE4" w14:textId="77777777" w:rsidR="00CC2D97" w:rsidRDefault="00CC2D97" w:rsidP="00CC2D97">
      <w:pPr>
        <w:pStyle w:val="Odstavecseseznamem"/>
        <w:rPr>
          <w:b/>
          <w:bCs/>
        </w:rPr>
      </w:pPr>
    </w:p>
    <w:p w14:paraId="34955BE4" w14:textId="44E56B32" w:rsidR="00CC2D97" w:rsidRDefault="00CC2D97" w:rsidP="00CC2D97">
      <w:pPr>
        <w:pStyle w:val="Odstavecseseznamem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C086CA" wp14:editId="520C6E85">
            <wp:extent cx="5238750" cy="3186286"/>
            <wp:effectExtent l="0" t="0" r="0" b="0"/>
            <wp:docPr id="124655982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37" cy="318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AA18" w14:textId="37DC3BA3" w:rsidR="00CC2D97" w:rsidRPr="00CC2D97" w:rsidRDefault="00CC2D97" w:rsidP="00CC2D97">
      <w:pPr>
        <w:pStyle w:val="Odstavecseseznamem"/>
        <w:jc w:val="center"/>
      </w:pPr>
      <w:r w:rsidRPr="00CC2D97">
        <w:t>Obr. 1:</w:t>
      </w:r>
      <w:r>
        <w:t xml:space="preserve"> </w:t>
      </w:r>
      <w:r w:rsidR="000672DB">
        <w:t>Proudový zdroj s kaskádovým PZ</w:t>
      </w:r>
    </w:p>
    <w:p w14:paraId="3C9BF735" w14:textId="77777777" w:rsidR="00CC2D97" w:rsidRPr="00EA4997" w:rsidRDefault="00CC2D97" w:rsidP="00CC2D97">
      <w:pPr>
        <w:pStyle w:val="Odstavecseseznamem"/>
      </w:pPr>
    </w:p>
    <w:p w14:paraId="0DCF2A0A" w14:textId="77777777" w:rsidR="00CC2D97" w:rsidRDefault="00CC2D97" w:rsidP="00CC2D97">
      <w:pPr>
        <w:pStyle w:val="Odstavecseseznamem"/>
        <w:rPr>
          <w:b/>
          <w:bCs/>
        </w:rPr>
      </w:pPr>
    </w:p>
    <w:p w14:paraId="257A9C9F" w14:textId="108A4F72" w:rsidR="00EE173C" w:rsidRPr="00EE173C" w:rsidRDefault="00EE173C" w:rsidP="00EE173C">
      <w:pPr>
        <w:pStyle w:val="Odstavecseseznamem"/>
        <w:numPr>
          <w:ilvl w:val="1"/>
          <w:numId w:val="24"/>
        </w:numPr>
      </w:pPr>
      <w:r w:rsidRPr="00EE173C">
        <w:t>Vypočítejte</w:t>
      </w:r>
      <w:r>
        <w:t xml:space="preserve"> rozměry tra</w:t>
      </w:r>
      <w:r w:rsidR="00D76547">
        <w:t>nzistorů M2 – M5</w:t>
      </w:r>
      <w:r w:rsidR="001048C9">
        <w:t>,</w:t>
      </w:r>
      <w:r w:rsidR="00D76547">
        <w:t xml:space="preserve"> </w:t>
      </w:r>
      <w:r w:rsidR="001048C9">
        <w:t>výstupní odpor a výstupní rozsah proudového zrcadla (</w:t>
      </w:r>
      <w:r w:rsidR="001048C9" w:rsidRPr="00D76547">
        <w:rPr>
          <w:color w:val="FF0000"/>
        </w:rPr>
        <w:t>P – výpočty ve formátu obecná rovnice, dosazení, výsledek</w:t>
      </w:r>
      <w:r w:rsidR="001048C9">
        <w:t>).</w:t>
      </w:r>
    </w:p>
    <w:p w14:paraId="5C032DE2" w14:textId="343280CD" w:rsidR="00364C00" w:rsidRDefault="003B4604" w:rsidP="00B11632">
      <w:pPr>
        <w:pStyle w:val="Odstavecseseznamem"/>
        <w:numPr>
          <w:ilvl w:val="1"/>
          <w:numId w:val="24"/>
        </w:numPr>
      </w:pPr>
      <w:r>
        <w:t xml:space="preserve">Ověřte správný výpočet pomocí </w:t>
      </w:r>
      <w:proofErr w:type="gramStart"/>
      <w:r>
        <w:t xml:space="preserve">simulace </w:t>
      </w:r>
      <w:r w:rsidRPr="003B4604">
        <w:rPr>
          <w:b/>
          <w:bCs/>
        </w:rPr>
        <w:t>.op</w:t>
      </w:r>
      <w:proofErr w:type="gramEnd"/>
      <w:r>
        <w:t xml:space="preserve"> (</w:t>
      </w:r>
      <w:r w:rsidR="00564F7C" w:rsidRPr="00564F7C">
        <w:rPr>
          <w:color w:val="FF0000"/>
        </w:rPr>
        <w:t>P - schéma se zvýrazněnými U/I dle předlohy</w:t>
      </w:r>
      <w:r w:rsidR="009A67D3">
        <w:rPr>
          <w:color w:val="FF0000"/>
        </w:rPr>
        <w:t xml:space="preserve"> + </w:t>
      </w:r>
      <w:r w:rsidR="00C31900">
        <w:rPr>
          <w:color w:val="FF0000"/>
        </w:rPr>
        <w:t xml:space="preserve">printscreen </w:t>
      </w:r>
      <w:r w:rsidR="009A67D3">
        <w:rPr>
          <w:color w:val="FF0000"/>
        </w:rPr>
        <w:t>pracovní</w:t>
      </w:r>
      <w:r w:rsidR="003639FF">
        <w:rPr>
          <w:color w:val="FF0000"/>
        </w:rPr>
        <w:t>ch</w:t>
      </w:r>
      <w:r w:rsidR="009A67D3">
        <w:rPr>
          <w:color w:val="FF0000"/>
        </w:rPr>
        <w:t xml:space="preserve"> bod</w:t>
      </w:r>
      <w:r w:rsidR="003639FF">
        <w:rPr>
          <w:color w:val="FF0000"/>
        </w:rPr>
        <w:t>ů</w:t>
      </w:r>
      <w:r w:rsidR="009A67D3">
        <w:rPr>
          <w:color w:val="FF0000"/>
        </w:rPr>
        <w:t xml:space="preserve"> M2-M5 ze Spice Output Log</w:t>
      </w:r>
      <w:r>
        <w:t>)</w:t>
      </w:r>
    </w:p>
    <w:p w14:paraId="42D460B5" w14:textId="078169B3" w:rsidR="00B12037" w:rsidRPr="00314669" w:rsidRDefault="00B12037" w:rsidP="00B11632">
      <w:pPr>
        <w:pStyle w:val="Odstavecseseznamem"/>
        <w:numPr>
          <w:ilvl w:val="1"/>
          <w:numId w:val="24"/>
        </w:numPr>
      </w:pPr>
      <w:r>
        <w:t xml:space="preserve">Simulací </w:t>
      </w:r>
      <w:proofErr w:type="gramStart"/>
      <w:r w:rsidR="00BE0DE8">
        <w:t>(</w:t>
      </w:r>
      <w:r w:rsidR="00BE0DE8" w:rsidRPr="00BE0DE8">
        <w:rPr>
          <w:b/>
          <w:bCs/>
        </w:rPr>
        <w:t>.dc</w:t>
      </w:r>
      <w:proofErr w:type="gramEnd"/>
      <w:r w:rsidR="00BE0DE8">
        <w:t xml:space="preserve">) </w:t>
      </w:r>
      <w:r>
        <w:t>zjistěte výstupní odpor a ověřte výstupní rozsah</w:t>
      </w:r>
      <w:r w:rsidR="008D6273">
        <w:t xml:space="preserve"> (</w:t>
      </w:r>
      <w:r w:rsidR="008D6273" w:rsidRPr="00564F7C">
        <w:rPr>
          <w:color w:val="FF0000"/>
        </w:rPr>
        <w:t xml:space="preserve">P </w:t>
      </w:r>
      <w:r w:rsidR="008D6273">
        <w:rPr>
          <w:color w:val="FF0000"/>
        </w:rPr>
        <w:t>–</w:t>
      </w:r>
      <w:r w:rsidR="008D6273" w:rsidRPr="00564F7C">
        <w:rPr>
          <w:color w:val="FF0000"/>
        </w:rPr>
        <w:t xml:space="preserve"> </w:t>
      </w:r>
      <w:r w:rsidR="008D6273">
        <w:rPr>
          <w:color w:val="FF0000"/>
        </w:rPr>
        <w:t>křivka s</w:t>
      </w:r>
      <w:r w:rsidR="00236A02">
        <w:rPr>
          <w:color w:val="FF0000"/>
        </w:rPr>
        <w:t> </w:t>
      </w:r>
      <w:r w:rsidR="008D6273">
        <w:rPr>
          <w:color w:val="FF0000"/>
        </w:rPr>
        <w:t>kurzory</w:t>
      </w:r>
      <w:r w:rsidR="00236A02">
        <w:rPr>
          <w:color w:val="FF0000"/>
        </w:rPr>
        <w:t xml:space="preserve"> </w:t>
      </w:r>
      <w:r w:rsidR="008D6273">
        <w:rPr>
          <w:color w:val="FF0000"/>
        </w:rPr>
        <w:t>+ viditelnou tabulkou pozic kurzorů</w:t>
      </w:r>
      <w:r w:rsidR="008D6273">
        <w:t>)</w:t>
      </w:r>
    </w:p>
    <w:p w14:paraId="6405EC13" w14:textId="77777777" w:rsidR="00D903FD" w:rsidRDefault="00D903FD" w:rsidP="00D903FD">
      <w:pPr>
        <w:pStyle w:val="Odstavecseseznamem"/>
        <w:rPr>
          <w:b/>
          <w:bCs/>
        </w:rPr>
      </w:pPr>
    </w:p>
    <w:p w14:paraId="6868B114" w14:textId="632AE360" w:rsidR="00B41F64" w:rsidRPr="005C1F5F" w:rsidRDefault="00635869" w:rsidP="00001EA4">
      <w:pPr>
        <w:pStyle w:val="Odstavecseseznamem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Navrhněte </w:t>
      </w:r>
      <w:r w:rsidR="00EA4997">
        <w:rPr>
          <w:b/>
          <w:bCs/>
        </w:rPr>
        <w:t xml:space="preserve">(popř. modifikované) </w:t>
      </w:r>
      <w:r>
        <w:rPr>
          <w:b/>
          <w:bCs/>
        </w:rPr>
        <w:t>Wilsonovo proudové zrcadlo</w:t>
      </w:r>
      <w:r w:rsidR="00EA4997">
        <w:rPr>
          <w:b/>
          <w:bCs/>
        </w:rPr>
        <w:t xml:space="preserve"> s tranzistory NMOS</w:t>
      </w:r>
      <w:r w:rsidR="00F663B6">
        <w:rPr>
          <w:b/>
          <w:bCs/>
        </w:rPr>
        <w:t xml:space="preserve"> s výstupním proudem 20 µA</w:t>
      </w:r>
      <w:r w:rsidR="00955359">
        <w:rPr>
          <w:b/>
          <w:bCs/>
        </w:rPr>
        <w:t xml:space="preserve">. Vstupní je 10 </w:t>
      </w:r>
      <w:r w:rsidR="00955359">
        <w:rPr>
          <w:b/>
          <w:bCs/>
        </w:rPr>
        <w:t>µA</w:t>
      </w:r>
      <w:r w:rsidR="00955359">
        <w:rPr>
          <w:b/>
          <w:bCs/>
        </w:rPr>
        <w:t>.</w:t>
      </w:r>
    </w:p>
    <w:p w14:paraId="75DA1E2E" w14:textId="2B4D34AA" w:rsidR="00EA4997" w:rsidRPr="00EE173C" w:rsidRDefault="00EA4997" w:rsidP="00EA4997">
      <w:pPr>
        <w:pStyle w:val="Odstavecseseznamem"/>
        <w:numPr>
          <w:ilvl w:val="1"/>
          <w:numId w:val="24"/>
        </w:numPr>
      </w:pPr>
      <w:r w:rsidRPr="00EE173C">
        <w:t>Vypočítejte</w:t>
      </w:r>
      <w:r w:rsidR="00F938BE">
        <w:t xml:space="preserve"> parametry všech součástek</w:t>
      </w:r>
      <w:r>
        <w:t>, výstupní odpor a výstupní rozsah proudového zrcadla (</w:t>
      </w:r>
      <w:r w:rsidRPr="00D76547">
        <w:rPr>
          <w:color w:val="FF0000"/>
        </w:rPr>
        <w:t>P – výpočty ve formátu obecná rovnice, dosazení, výsledek</w:t>
      </w:r>
      <w:r>
        <w:t>).</w:t>
      </w:r>
    </w:p>
    <w:p w14:paraId="4BC4BED9" w14:textId="6E69941C" w:rsidR="00EA4997" w:rsidRDefault="00EA4997" w:rsidP="00EA4997">
      <w:pPr>
        <w:pStyle w:val="Odstavecseseznamem"/>
        <w:numPr>
          <w:ilvl w:val="1"/>
          <w:numId w:val="24"/>
        </w:numPr>
      </w:pPr>
      <w:r>
        <w:t xml:space="preserve">Ověřte správný výpočet pomocí </w:t>
      </w:r>
      <w:proofErr w:type="gramStart"/>
      <w:r>
        <w:t xml:space="preserve">simulace </w:t>
      </w:r>
      <w:r w:rsidRPr="003B4604">
        <w:rPr>
          <w:b/>
          <w:bCs/>
        </w:rPr>
        <w:t>.op</w:t>
      </w:r>
      <w:proofErr w:type="gramEnd"/>
      <w:r>
        <w:t xml:space="preserve"> (</w:t>
      </w:r>
      <w:r w:rsidRPr="00564F7C">
        <w:rPr>
          <w:color w:val="FF0000"/>
        </w:rPr>
        <w:t>P - schéma se zvýrazněnými U/I</w:t>
      </w:r>
      <w:r w:rsidR="009A67D3">
        <w:rPr>
          <w:color w:val="FF0000"/>
        </w:rPr>
        <w:t xml:space="preserve"> + printscreen pracovní bod</w:t>
      </w:r>
      <w:r w:rsidR="003639FF">
        <w:rPr>
          <w:color w:val="FF0000"/>
        </w:rPr>
        <w:t>ů</w:t>
      </w:r>
      <w:r w:rsidR="009A67D3">
        <w:rPr>
          <w:color w:val="FF0000"/>
        </w:rPr>
        <w:t xml:space="preserve"> </w:t>
      </w:r>
      <w:r w:rsidR="003639FF">
        <w:rPr>
          <w:color w:val="FF0000"/>
        </w:rPr>
        <w:t>tranzistorů</w:t>
      </w:r>
      <w:r w:rsidR="009A67D3">
        <w:rPr>
          <w:color w:val="FF0000"/>
        </w:rPr>
        <w:t xml:space="preserve"> ze Spice Output Log</w:t>
      </w:r>
      <w:r>
        <w:t>)</w:t>
      </w:r>
    </w:p>
    <w:p w14:paraId="55DA79A6" w14:textId="36823C8B" w:rsidR="00EA4997" w:rsidRPr="00314669" w:rsidRDefault="00EA4997" w:rsidP="00EA4997">
      <w:pPr>
        <w:pStyle w:val="Odstavecseseznamem"/>
        <w:numPr>
          <w:ilvl w:val="1"/>
          <w:numId w:val="24"/>
        </w:numPr>
      </w:pPr>
      <w:r>
        <w:t xml:space="preserve">Simulací </w:t>
      </w:r>
      <w:proofErr w:type="gramStart"/>
      <w:r>
        <w:t>(</w:t>
      </w:r>
      <w:r w:rsidRPr="00BE0DE8">
        <w:rPr>
          <w:b/>
          <w:bCs/>
        </w:rPr>
        <w:t>.dc</w:t>
      </w:r>
      <w:proofErr w:type="gramEnd"/>
      <w:r>
        <w:t>) zjistěte výstupní odpor a ověřte výstupní rozsah (</w:t>
      </w:r>
      <w:r w:rsidRPr="00564F7C">
        <w:rPr>
          <w:color w:val="FF0000"/>
        </w:rPr>
        <w:t xml:space="preserve">P </w:t>
      </w:r>
      <w:r>
        <w:rPr>
          <w:color w:val="FF0000"/>
        </w:rPr>
        <w:t>–</w:t>
      </w:r>
      <w:r w:rsidRPr="00564F7C">
        <w:rPr>
          <w:color w:val="FF0000"/>
        </w:rPr>
        <w:t xml:space="preserve"> </w:t>
      </w:r>
      <w:r>
        <w:rPr>
          <w:color w:val="FF0000"/>
        </w:rPr>
        <w:t>křivka s kurzory + viditelnou tabulkou pozic kurzorů</w:t>
      </w:r>
      <w:r>
        <w:t>)</w:t>
      </w:r>
    </w:p>
    <w:p w14:paraId="537D3F2A" w14:textId="77777777" w:rsidR="003D5E12" w:rsidRDefault="003D5E12" w:rsidP="003D5E12"/>
    <w:p w14:paraId="7C6B6642" w14:textId="77777777" w:rsidR="00EA4997" w:rsidRDefault="00EA4997" w:rsidP="003D5E12"/>
    <w:p w14:paraId="4D7E4B90" w14:textId="4BC5ABBD" w:rsidR="00EA4997" w:rsidRDefault="00EA4997" w:rsidP="00EA4997">
      <w:pPr>
        <w:rPr>
          <w:b/>
          <w:bCs/>
          <w:u w:val="single"/>
        </w:rPr>
      </w:pPr>
      <w:r>
        <w:rPr>
          <w:b/>
          <w:bCs/>
          <w:u w:val="single"/>
        </w:rPr>
        <w:t>VYPRACOVÁNÍ</w:t>
      </w:r>
    </w:p>
    <w:p w14:paraId="0F136FF7" w14:textId="77777777" w:rsidR="00EA4997" w:rsidRDefault="00EA4997" w:rsidP="00EA4997"/>
    <w:sectPr w:rsidR="00EA4997" w:rsidSect="00A55B38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418" w:right="1134" w:bottom="1418" w:left="709" w:header="709" w:footer="709" w:gutter="567"/>
      <w:pgBorders w:offsetFrom="page">
        <w:bottom w:val="single" w:sz="12" w:space="24" w:color="auto"/>
      </w:pgBorders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7B456" w14:textId="77777777" w:rsidR="00A62235" w:rsidRDefault="00A62235">
      <w:r>
        <w:separator/>
      </w:r>
    </w:p>
  </w:endnote>
  <w:endnote w:type="continuationSeparator" w:id="0">
    <w:p w14:paraId="0E912B40" w14:textId="77777777" w:rsidR="00A62235" w:rsidRDefault="00A6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s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6020124"/>
      <w:docPartObj>
        <w:docPartGallery w:val="Page Numbers (Bottom of Page)"/>
        <w:docPartUnique/>
      </w:docPartObj>
    </w:sdtPr>
    <w:sdtEndPr/>
    <w:sdtContent>
      <w:p w14:paraId="11C95B7B" w14:textId="196ADB6C" w:rsidR="000712D4" w:rsidRDefault="000712D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C7445A" w14:textId="77777777" w:rsidR="000712D4" w:rsidRDefault="000712D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68959" w14:textId="77777777" w:rsidR="00A62235" w:rsidRDefault="00A62235">
      <w:r>
        <w:separator/>
      </w:r>
    </w:p>
  </w:footnote>
  <w:footnote w:type="continuationSeparator" w:id="0">
    <w:p w14:paraId="1E69C3B2" w14:textId="77777777" w:rsidR="00A62235" w:rsidRDefault="00A62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52FFE" w14:textId="77777777" w:rsidR="00FC3E29" w:rsidRDefault="008F2D44">
    <w:pPr>
      <w:pStyle w:val="Zhlav"/>
      <w:tabs>
        <w:tab w:val="clear" w:pos="4536"/>
      </w:tabs>
      <w:rPr>
        <w:rStyle w:val="slostrnky"/>
      </w:rPr>
    </w:pPr>
    <w:r>
      <w:rPr>
        <w:rStyle w:val="slostrnky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36AAB7" wp14:editId="42402B76">
              <wp:simplePos x="0" y="0"/>
              <wp:positionH relativeFrom="column">
                <wp:align>center</wp:align>
              </wp:positionH>
              <wp:positionV relativeFrom="paragraph">
                <wp:posOffset>269875</wp:posOffset>
              </wp:positionV>
              <wp:extent cx="5760085" cy="0"/>
              <wp:effectExtent l="9525" t="12700" r="12065" b="6350"/>
              <wp:wrapTopAndBottom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F46D6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1.25pt" to="453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IaEw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" strokeweight="1pt">
              <w10:wrap type="topAndBottom"/>
            </v:line>
          </w:pict>
        </mc:Fallback>
      </mc:AlternateContent>
    </w:r>
    <w:r w:rsidR="00E12BBB">
      <w:rPr>
        <w:rStyle w:val="slostrnky"/>
      </w:rPr>
      <w:fldChar w:fldCharType="begin"/>
    </w:r>
    <w:r w:rsidR="00FC3E29">
      <w:rPr>
        <w:rStyle w:val="slostrnky"/>
      </w:rPr>
      <w:instrText xml:space="preserve"> PAGE </w:instrText>
    </w:r>
    <w:r w:rsidR="00E12BBB">
      <w:rPr>
        <w:rStyle w:val="slostrnky"/>
      </w:rPr>
      <w:fldChar w:fldCharType="separate"/>
    </w:r>
    <w:r w:rsidR="00FC3E29">
      <w:rPr>
        <w:rStyle w:val="slostrnky"/>
        <w:noProof/>
      </w:rPr>
      <w:t>6</w:t>
    </w:r>
    <w:r w:rsidR="00E12BBB">
      <w:rPr>
        <w:rStyle w:val="slostrnky"/>
      </w:rPr>
      <w:fldChar w:fldCharType="end"/>
    </w:r>
    <w:r w:rsidR="00FC3E29">
      <w:rPr>
        <w:rFonts w:ascii="csr10" w:hAnsi="csr10"/>
        <w:sz w:val="22"/>
        <w:szCs w:val="22"/>
      </w:rPr>
      <w:tab/>
    </w:r>
    <w:r w:rsidR="00FC3E29">
      <w:t>Fakulta elektrotechniky a komunikačních technologií VUT v Brně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BDA3F" w14:textId="77777777" w:rsidR="00FC3E29" w:rsidRDefault="008F2D44">
    <w:pPr>
      <w:pStyle w:val="Zhlav"/>
      <w:tabs>
        <w:tab w:val="clear" w:pos="4536"/>
      </w:tabs>
      <w:rPr>
        <w:rStyle w:val="slostrnky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D026CF" wp14:editId="766D9DFA">
              <wp:simplePos x="0" y="0"/>
              <wp:positionH relativeFrom="column">
                <wp:align>center</wp:align>
              </wp:positionH>
              <wp:positionV relativeFrom="paragraph">
                <wp:posOffset>260350</wp:posOffset>
              </wp:positionV>
              <wp:extent cx="6045835" cy="9525"/>
              <wp:effectExtent l="9525" t="12700" r="12065" b="6350"/>
              <wp:wrapTopAndBottom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95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973F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0.5pt" to="476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dp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" strokeweight="1pt">
              <w10:wrap type="topAndBottom"/>
            </v:line>
          </w:pict>
        </mc:Fallback>
      </mc:AlternateContent>
    </w:r>
    <w:r w:rsidR="00FC3E29">
      <w:t xml:space="preserve"> </w:t>
    </w:r>
    <w:r w:rsidR="00A67D6F">
      <w:t xml:space="preserve">Návrh analogových integrovaných </w:t>
    </w:r>
    <w:proofErr w:type="gramStart"/>
    <w:r w:rsidR="00A67D6F">
      <w:t>obvodů - CP</w:t>
    </w:r>
    <w:proofErr w:type="gramEnd"/>
    <w:r w:rsidR="00FC3E29">
      <w:tab/>
    </w:r>
    <w:r w:rsidR="00E12BBB">
      <w:rPr>
        <w:rStyle w:val="slostrnky"/>
      </w:rPr>
      <w:fldChar w:fldCharType="begin"/>
    </w:r>
    <w:r w:rsidR="00FC3E29">
      <w:rPr>
        <w:rStyle w:val="slostrnky"/>
      </w:rPr>
      <w:instrText xml:space="preserve"> PAGE </w:instrText>
    </w:r>
    <w:r w:rsidR="00E12BBB">
      <w:rPr>
        <w:rStyle w:val="slostrnky"/>
      </w:rPr>
      <w:fldChar w:fldCharType="separate"/>
    </w:r>
    <w:r w:rsidR="002E5919">
      <w:rPr>
        <w:rStyle w:val="slostrnky"/>
        <w:noProof/>
      </w:rPr>
      <w:t>1</w:t>
    </w:r>
    <w:r w:rsidR="00E12BBB">
      <w:rPr>
        <w:rStyle w:val="slostrnky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4C4D" w14:textId="77777777" w:rsidR="00FC3E29" w:rsidRDefault="00FC3E29">
    <w:pPr>
      <w:pStyle w:val="Hlavickatitulnistrana"/>
    </w:pPr>
    <w:r>
      <w:t>FAKULTA ELEKTROTECHNIKY A KOMUNIKAČNÍCH TECHNOLOGIÍ</w:t>
    </w:r>
  </w:p>
  <w:p w14:paraId="51D9FC97" w14:textId="77777777" w:rsidR="00FC3E29" w:rsidRDefault="00FC3E29">
    <w:pPr>
      <w:pStyle w:val="Hlavickatitulnistrana"/>
    </w:pPr>
    <w:r>
      <w:t>VYSOKÉ UČENÍ TECHNICKÉ V BRNĚ</w:t>
    </w:r>
  </w:p>
  <w:p w14:paraId="32BC05CC" w14:textId="77777777" w:rsidR="00FC3E29" w:rsidRDefault="008F2D44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2644C" wp14:editId="01DEA7C8">
              <wp:simplePos x="0" y="0"/>
              <wp:positionH relativeFrom="column">
                <wp:align>center</wp:align>
              </wp:positionH>
              <wp:positionV relativeFrom="paragraph">
                <wp:posOffset>144145</wp:posOffset>
              </wp:positionV>
              <wp:extent cx="5760085" cy="0"/>
              <wp:effectExtent l="9525" t="10795" r="12065" b="825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541CB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1.35pt" to="453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we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" strokeweight="1pt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68134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22409"/>
    <w:multiLevelType w:val="hybridMultilevel"/>
    <w:tmpl w:val="3202F5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11B9"/>
    <w:multiLevelType w:val="hybridMultilevel"/>
    <w:tmpl w:val="62ACE3F4"/>
    <w:lvl w:ilvl="0" w:tplc="36ACB83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E97987"/>
    <w:multiLevelType w:val="hybridMultilevel"/>
    <w:tmpl w:val="0130E34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0098C"/>
    <w:multiLevelType w:val="hybridMultilevel"/>
    <w:tmpl w:val="C2DE4F34"/>
    <w:lvl w:ilvl="0" w:tplc="4EDE0A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E049C"/>
    <w:multiLevelType w:val="hybridMultilevel"/>
    <w:tmpl w:val="AD3A024A"/>
    <w:lvl w:ilvl="0" w:tplc="3A44CE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80640"/>
    <w:multiLevelType w:val="hybridMultilevel"/>
    <w:tmpl w:val="B37E60EC"/>
    <w:lvl w:ilvl="0" w:tplc="680AD1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325435"/>
    <w:multiLevelType w:val="hybridMultilevel"/>
    <w:tmpl w:val="63BE0DDE"/>
    <w:lvl w:ilvl="0" w:tplc="2E92272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5501DF8"/>
    <w:multiLevelType w:val="hybridMultilevel"/>
    <w:tmpl w:val="7FAA44A4"/>
    <w:lvl w:ilvl="0" w:tplc="45CE6BE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9" w15:restartNumberingAfterBreak="0">
    <w:nsid w:val="2D6B2659"/>
    <w:multiLevelType w:val="hybridMultilevel"/>
    <w:tmpl w:val="C0AABA80"/>
    <w:lvl w:ilvl="0" w:tplc="04050011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1F69E5"/>
    <w:multiLevelType w:val="hybridMultilevel"/>
    <w:tmpl w:val="266C77B6"/>
    <w:lvl w:ilvl="0" w:tplc="A22631CE">
      <w:start w:val="1"/>
      <w:numFmt w:val="decimal"/>
      <w:lvlText w:val="%1)"/>
      <w:lvlJc w:val="left"/>
      <w:pPr>
        <w:ind w:left="170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27" w:hanging="360"/>
      </w:pPr>
    </w:lvl>
    <w:lvl w:ilvl="2" w:tplc="0405001B" w:tentative="1">
      <w:start w:val="1"/>
      <w:numFmt w:val="lowerRoman"/>
      <w:lvlText w:val="%3."/>
      <w:lvlJc w:val="right"/>
      <w:pPr>
        <w:ind w:left="3147" w:hanging="180"/>
      </w:pPr>
    </w:lvl>
    <w:lvl w:ilvl="3" w:tplc="0405000F" w:tentative="1">
      <w:start w:val="1"/>
      <w:numFmt w:val="decimal"/>
      <w:lvlText w:val="%4."/>
      <w:lvlJc w:val="left"/>
      <w:pPr>
        <w:ind w:left="3867" w:hanging="360"/>
      </w:pPr>
    </w:lvl>
    <w:lvl w:ilvl="4" w:tplc="04050019" w:tentative="1">
      <w:start w:val="1"/>
      <w:numFmt w:val="lowerLetter"/>
      <w:lvlText w:val="%5."/>
      <w:lvlJc w:val="left"/>
      <w:pPr>
        <w:ind w:left="4587" w:hanging="360"/>
      </w:pPr>
    </w:lvl>
    <w:lvl w:ilvl="5" w:tplc="0405001B" w:tentative="1">
      <w:start w:val="1"/>
      <w:numFmt w:val="lowerRoman"/>
      <w:lvlText w:val="%6."/>
      <w:lvlJc w:val="right"/>
      <w:pPr>
        <w:ind w:left="5307" w:hanging="180"/>
      </w:pPr>
    </w:lvl>
    <w:lvl w:ilvl="6" w:tplc="0405000F" w:tentative="1">
      <w:start w:val="1"/>
      <w:numFmt w:val="decimal"/>
      <w:lvlText w:val="%7."/>
      <w:lvlJc w:val="left"/>
      <w:pPr>
        <w:ind w:left="6027" w:hanging="360"/>
      </w:pPr>
    </w:lvl>
    <w:lvl w:ilvl="7" w:tplc="04050019" w:tentative="1">
      <w:start w:val="1"/>
      <w:numFmt w:val="lowerLetter"/>
      <w:lvlText w:val="%8."/>
      <w:lvlJc w:val="left"/>
      <w:pPr>
        <w:ind w:left="6747" w:hanging="360"/>
      </w:pPr>
    </w:lvl>
    <w:lvl w:ilvl="8" w:tplc="0405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11" w15:restartNumberingAfterBreak="0">
    <w:nsid w:val="3148545A"/>
    <w:multiLevelType w:val="hybridMultilevel"/>
    <w:tmpl w:val="EABCF720"/>
    <w:lvl w:ilvl="0" w:tplc="2460E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864BDA"/>
    <w:multiLevelType w:val="hybridMultilevel"/>
    <w:tmpl w:val="427C0058"/>
    <w:lvl w:ilvl="0" w:tplc="04050011">
      <w:start w:val="1"/>
      <w:numFmt w:val="decimal"/>
      <w:lvlText w:val="%1)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0D118D"/>
    <w:multiLevelType w:val="hybridMultilevel"/>
    <w:tmpl w:val="2550D706"/>
    <w:lvl w:ilvl="0" w:tplc="2CF2C9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DE2222"/>
    <w:multiLevelType w:val="hybridMultilevel"/>
    <w:tmpl w:val="3A285BDE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4884E8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BF5239"/>
    <w:multiLevelType w:val="hybridMultilevel"/>
    <w:tmpl w:val="F710A616"/>
    <w:lvl w:ilvl="0" w:tplc="305C7FB6">
      <w:numFmt w:val="bullet"/>
      <w:pStyle w:val="Seznamsodrkami2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60509"/>
    <w:multiLevelType w:val="singleLevel"/>
    <w:tmpl w:val="C9DA6B9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5E1027F"/>
    <w:multiLevelType w:val="hybridMultilevel"/>
    <w:tmpl w:val="9348ABA8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621A52"/>
    <w:multiLevelType w:val="hybridMultilevel"/>
    <w:tmpl w:val="C4545DE2"/>
    <w:lvl w:ilvl="0" w:tplc="040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0E5FBF"/>
    <w:multiLevelType w:val="multilevel"/>
    <w:tmpl w:val="FCE8F0C4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2)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C2D7082"/>
    <w:multiLevelType w:val="hybridMultilevel"/>
    <w:tmpl w:val="266C7976"/>
    <w:lvl w:ilvl="0" w:tplc="A93CFF84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E3CAB"/>
    <w:multiLevelType w:val="hybridMultilevel"/>
    <w:tmpl w:val="74C2A872"/>
    <w:lvl w:ilvl="0" w:tplc="E304BADE">
      <w:start w:val="1"/>
      <w:numFmt w:val="decimal"/>
      <w:lvlText w:val="%1)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2" w15:restartNumberingAfterBreak="0">
    <w:nsid w:val="68F97060"/>
    <w:multiLevelType w:val="hybridMultilevel"/>
    <w:tmpl w:val="AE7687F0"/>
    <w:lvl w:ilvl="0" w:tplc="310E62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E71A4"/>
    <w:multiLevelType w:val="hybridMultilevel"/>
    <w:tmpl w:val="99A4A94A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EC25A2D"/>
    <w:multiLevelType w:val="hybridMultilevel"/>
    <w:tmpl w:val="71DA15D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04325B"/>
    <w:multiLevelType w:val="hybridMultilevel"/>
    <w:tmpl w:val="37B2F054"/>
    <w:lvl w:ilvl="0" w:tplc="FF74A0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844C7"/>
    <w:multiLevelType w:val="hybridMultilevel"/>
    <w:tmpl w:val="C3F634FE"/>
    <w:lvl w:ilvl="0" w:tplc="618C9294">
      <w:start w:val="1"/>
      <w:numFmt w:val="decimal"/>
      <w:lvlText w:val="%1)"/>
      <w:lvlJc w:val="left"/>
      <w:pPr>
        <w:ind w:left="1495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71D3722F"/>
    <w:multiLevelType w:val="hybridMultilevel"/>
    <w:tmpl w:val="7D78C7C4"/>
    <w:lvl w:ilvl="0" w:tplc="2ECA84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C49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EE07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26ED6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1837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5AA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7497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E6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90C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80B6A"/>
    <w:multiLevelType w:val="hybridMultilevel"/>
    <w:tmpl w:val="B4A256BE"/>
    <w:lvl w:ilvl="0" w:tplc="0405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04388980">
    <w:abstractNumId w:val="0"/>
  </w:num>
  <w:num w:numId="2" w16cid:durableId="1461532071">
    <w:abstractNumId w:val="19"/>
  </w:num>
  <w:num w:numId="3" w16cid:durableId="1311251880">
    <w:abstractNumId w:val="27"/>
  </w:num>
  <w:num w:numId="4" w16cid:durableId="561448325">
    <w:abstractNumId w:val="15"/>
  </w:num>
  <w:num w:numId="5" w16cid:durableId="492380727">
    <w:abstractNumId w:val="21"/>
  </w:num>
  <w:num w:numId="6" w16cid:durableId="62140455">
    <w:abstractNumId w:val="18"/>
  </w:num>
  <w:num w:numId="7" w16cid:durableId="932282317">
    <w:abstractNumId w:val="8"/>
  </w:num>
  <w:num w:numId="8" w16cid:durableId="1581019203">
    <w:abstractNumId w:val="16"/>
  </w:num>
  <w:num w:numId="9" w16cid:durableId="1089617647">
    <w:abstractNumId w:val="7"/>
  </w:num>
  <w:num w:numId="10" w16cid:durableId="670454354">
    <w:abstractNumId w:val="24"/>
  </w:num>
  <w:num w:numId="11" w16cid:durableId="1800413159">
    <w:abstractNumId w:val="23"/>
  </w:num>
  <w:num w:numId="12" w16cid:durableId="1752004965">
    <w:abstractNumId w:val="14"/>
  </w:num>
  <w:num w:numId="13" w16cid:durableId="93092185">
    <w:abstractNumId w:val="9"/>
  </w:num>
  <w:num w:numId="14" w16cid:durableId="233972307">
    <w:abstractNumId w:val="17"/>
  </w:num>
  <w:num w:numId="15" w16cid:durableId="9766189">
    <w:abstractNumId w:val="28"/>
  </w:num>
  <w:num w:numId="16" w16cid:durableId="1744520731">
    <w:abstractNumId w:val="5"/>
  </w:num>
  <w:num w:numId="17" w16cid:durableId="698748571">
    <w:abstractNumId w:val="22"/>
  </w:num>
  <w:num w:numId="18" w16cid:durableId="1831674170">
    <w:abstractNumId w:val="4"/>
  </w:num>
  <w:num w:numId="19" w16cid:durableId="1391995897">
    <w:abstractNumId w:val="26"/>
  </w:num>
  <w:num w:numId="20" w16cid:durableId="573202570">
    <w:abstractNumId w:val="2"/>
  </w:num>
  <w:num w:numId="21" w16cid:durableId="871726327">
    <w:abstractNumId w:val="10"/>
  </w:num>
  <w:num w:numId="22" w16cid:durableId="1772164636">
    <w:abstractNumId w:val="25"/>
  </w:num>
  <w:num w:numId="23" w16cid:durableId="272396821">
    <w:abstractNumId w:val="20"/>
  </w:num>
  <w:num w:numId="24" w16cid:durableId="1862351108">
    <w:abstractNumId w:val="3"/>
  </w:num>
  <w:num w:numId="25" w16cid:durableId="1399278444">
    <w:abstractNumId w:val="11"/>
  </w:num>
  <w:num w:numId="26" w16cid:durableId="1915427314">
    <w:abstractNumId w:val="13"/>
  </w:num>
  <w:num w:numId="27" w16cid:durableId="926574283">
    <w:abstractNumId w:val="6"/>
  </w:num>
  <w:num w:numId="28" w16cid:durableId="661592543">
    <w:abstractNumId w:val="12"/>
  </w:num>
  <w:num w:numId="29" w16cid:durableId="15680338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567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3D"/>
    <w:rsid w:val="000002FF"/>
    <w:rsid w:val="00001EA4"/>
    <w:rsid w:val="00003036"/>
    <w:rsid w:val="00004171"/>
    <w:rsid w:val="00004912"/>
    <w:rsid w:val="00015AC9"/>
    <w:rsid w:val="00020CD0"/>
    <w:rsid w:val="00021D07"/>
    <w:rsid w:val="000425F6"/>
    <w:rsid w:val="00044E61"/>
    <w:rsid w:val="000647D4"/>
    <w:rsid w:val="000672DB"/>
    <w:rsid w:val="00067630"/>
    <w:rsid w:val="000712D4"/>
    <w:rsid w:val="00072C5D"/>
    <w:rsid w:val="0009213C"/>
    <w:rsid w:val="00094075"/>
    <w:rsid w:val="000958D2"/>
    <w:rsid w:val="000B6C0F"/>
    <w:rsid w:val="000D4B37"/>
    <w:rsid w:val="000D543A"/>
    <w:rsid w:val="000E5AE0"/>
    <w:rsid w:val="000E5E04"/>
    <w:rsid w:val="000F59F7"/>
    <w:rsid w:val="000F5B7E"/>
    <w:rsid w:val="001048C9"/>
    <w:rsid w:val="001061A6"/>
    <w:rsid w:val="001115A9"/>
    <w:rsid w:val="001161D7"/>
    <w:rsid w:val="00147691"/>
    <w:rsid w:val="00161E44"/>
    <w:rsid w:val="00162CD4"/>
    <w:rsid w:val="001651E9"/>
    <w:rsid w:val="00166CFE"/>
    <w:rsid w:val="00183DE1"/>
    <w:rsid w:val="00184E8E"/>
    <w:rsid w:val="001910C5"/>
    <w:rsid w:val="00191669"/>
    <w:rsid w:val="001B7D71"/>
    <w:rsid w:val="001C7FEB"/>
    <w:rsid w:val="001D3C4F"/>
    <w:rsid w:val="001D7CBE"/>
    <w:rsid w:val="001E6BD6"/>
    <w:rsid w:val="001F00F7"/>
    <w:rsid w:val="001F7DF5"/>
    <w:rsid w:val="002001CE"/>
    <w:rsid w:val="002021F4"/>
    <w:rsid w:val="002120DF"/>
    <w:rsid w:val="0021611F"/>
    <w:rsid w:val="0023338B"/>
    <w:rsid w:val="00236A02"/>
    <w:rsid w:val="0024213F"/>
    <w:rsid w:val="002451C4"/>
    <w:rsid w:val="002534C6"/>
    <w:rsid w:val="002713BD"/>
    <w:rsid w:val="00275CB0"/>
    <w:rsid w:val="002804E1"/>
    <w:rsid w:val="00280CE2"/>
    <w:rsid w:val="0029247F"/>
    <w:rsid w:val="002A1132"/>
    <w:rsid w:val="002B6601"/>
    <w:rsid w:val="002C2AF4"/>
    <w:rsid w:val="002C425C"/>
    <w:rsid w:val="002D1789"/>
    <w:rsid w:val="002E39FD"/>
    <w:rsid w:val="002E5919"/>
    <w:rsid w:val="002E68BE"/>
    <w:rsid w:val="002F4531"/>
    <w:rsid w:val="002F610A"/>
    <w:rsid w:val="00302648"/>
    <w:rsid w:val="00302C46"/>
    <w:rsid w:val="00303FED"/>
    <w:rsid w:val="003116D1"/>
    <w:rsid w:val="00313C8E"/>
    <w:rsid w:val="00314669"/>
    <w:rsid w:val="00314721"/>
    <w:rsid w:val="0032253C"/>
    <w:rsid w:val="003243A7"/>
    <w:rsid w:val="0032502A"/>
    <w:rsid w:val="00327B77"/>
    <w:rsid w:val="00330960"/>
    <w:rsid w:val="0034502E"/>
    <w:rsid w:val="00345BC4"/>
    <w:rsid w:val="00352AE6"/>
    <w:rsid w:val="003532C9"/>
    <w:rsid w:val="00356E46"/>
    <w:rsid w:val="00361A6F"/>
    <w:rsid w:val="0036235E"/>
    <w:rsid w:val="00363863"/>
    <w:rsid w:val="003639FF"/>
    <w:rsid w:val="00364C00"/>
    <w:rsid w:val="00371680"/>
    <w:rsid w:val="00371C50"/>
    <w:rsid w:val="0038141E"/>
    <w:rsid w:val="00385548"/>
    <w:rsid w:val="003940B8"/>
    <w:rsid w:val="003944EF"/>
    <w:rsid w:val="003A4010"/>
    <w:rsid w:val="003B3B80"/>
    <w:rsid w:val="003B3D2A"/>
    <w:rsid w:val="003B4604"/>
    <w:rsid w:val="003B4C95"/>
    <w:rsid w:val="003C1B26"/>
    <w:rsid w:val="003C6EA7"/>
    <w:rsid w:val="003D4835"/>
    <w:rsid w:val="003D5E12"/>
    <w:rsid w:val="003D6383"/>
    <w:rsid w:val="0041126E"/>
    <w:rsid w:val="00412A49"/>
    <w:rsid w:val="00421385"/>
    <w:rsid w:val="00421725"/>
    <w:rsid w:val="0042299E"/>
    <w:rsid w:val="00433871"/>
    <w:rsid w:val="00434F7F"/>
    <w:rsid w:val="004549C1"/>
    <w:rsid w:val="004619CE"/>
    <w:rsid w:val="0046523C"/>
    <w:rsid w:val="00465AB1"/>
    <w:rsid w:val="00465C0D"/>
    <w:rsid w:val="00467736"/>
    <w:rsid w:val="00480277"/>
    <w:rsid w:val="0048609C"/>
    <w:rsid w:val="00490E7B"/>
    <w:rsid w:val="004A57E1"/>
    <w:rsid w:val="004A6988"/>
    <w:rsid w:val="004A7B63"/>
    <w:rsid w:val="004B7972"/>
    <w:rsid w:val="004C3C6F"/>
    <w:rsid w:val="004C7BB1"/>
    <w:rsid w:val="004D66C3"/>
    <w:rsid w:val="004D7910"/>
    <w:rsid w:val="004E79D6"/>
    <w:rsid w:val="004F0995"/>
    <w:rsid w:val="004F1934"/>
    <w:rsid w:val="00500340"/>
    <w:rsid w:val="005078D4"/>
    <w:rsid w:val="00531A0C"/>
    <w:rsid w:val="00540D1F"/>
    <w:rsid w:val="00556F3A"/>
    <w:rsid w:val="00564F7C"/>
    <w:rsid w:val="00572D24"/>
    <w:rsid w:val="0057382E"/>
    <w:rsid w:val="00575915"/>
    <w:rsid w:val="00584519"/>
    <w:rsid w:val="005845BD"/>
    <w:rsid w:val="0059535E"/>
    <w:rsid w:val="005A2168"/>
    <w:rsid w:val="005B53EA"/>
    <w:rsid w:val="005C1F5F"/>
    <w:rsid w:val="005E5382"/>
    <w:rsid w:val="005E7AFE"/>
    <w:rsid w:val="005F0A82"/>
    <w:rsid w:val="005F15D3"/>
    <w:rsid w:val="005F3568"/>
    <w:rsid w:val="005F64CF"/>
    <w:rsid w:val="006070E9"/>
    <w:rsid w:val="00614841"/>
    <w:rsid w:val="006210CD"/>
    <w:rsid w:val="0062466B"/>
    <w:rsid w:val="00625701"/>
    <w:rsid w:val="00635869"/>
    <w:rsid w:val="006413D1"/>
    <w:rsid w:val="0064228C"/>
    <w:rsid w:val="00643EDA"/>
    <w:rsid w:val="006447B3"/>
    <w:rsid w:val="006515B8"/>
    <w:rsid w:val="006547BF"/>
    <w:rsid w:val="00656BD8"/>
    <w:rsid w:val="00665972"/>
    <w:rsid w:val="00665A4A"/>
    <w:rsid w:val="00677DF9"/>
    <w:rsid w:val="00692CE5"/>
    <w:rsid w:val="006952E9"/>
    <w:rsid w:val="006A2BBB"/>
    <w:rsid w:val="006A4439"/>
    <w:rsid w:val="006A6556"/>
    <w:rsid w:val="006B0A09"/>
    <w:rsid w:val="006D1A49"/>
    <w:rsid w:val="006F0C02"/>
    <w:rsid w:val="006F21A4"/>
    <w:rsid w:val="0070104B"/>
    <w:rsid w:val="0071237C"/>
    <w:rsid w:val="00715361"/>
    <w:rsid w:val="007301BF"/>
    <w:rsid w:val="00740BC1"/>
    <w:rsid w:val="00745247"/>
    <w:rsid w:val="007504AF"/>
    <w:rsid w:val="00755A92"/>
    <w:rsid w:val="00756175"/>
    <w:rsid w:val="00760874"/>
    <w:rsid w:val="007623C6"/>
    <w:rsid w:val="007725E7"/>
    <w:rsid w:val="00773203"/>
    <w:rsid w:val="007770EA"/>
    <w:rsid w:val="00780F53"/>
    <w:rsid w:val="007A1D22"/>
    <w:rsid w:val="007A5D28"/>
    <w:rsid w:val="007A6330"/>
    <w:rsid w:val="007A7E34"/>
    <w:rsid w:val="007B111C"/>
    <w:rsid w:val="007D2778"/>
    <w:rsid w:val="007D2FE3"/>
    <w:rsid w:val="007D3A68"/>
    <w:rsid w:val="007D3E21"/>
    <w:rsid w:val="007F0327"/>
    <w:rsid w:val="007F5C7D"/>
    <w:rsid w:val="00802294"/>
    <w:rsid w:val="00806CE7"/>
    <w:rsid w:val="00816E45"/>
    <w:rsid w:val="00820A80"/>
    <w:rsid w:val="008274BA"/>
    <w:rsid w:val="0083009A"/>
    <w:rsid w:val="00832147"/>
    <w:rsid w:val="00832759"/>
    <w:rsid w:val="008333A4"/>
    <w:rsid w:val="008342D8"/>
    <w:rsid w:val="008361F7"/>
    <w:rsid w:val="00836E94"/>
    <w:rsid w:val="0086495C"/>
    <w:rsid w:val="00871FA8"/>
    <w:rsid w:val="0087235B"/>
    <w:rsid w:val="0088244C"/>
    <w:rsid w:val="008917C6"/>
    <w:rsid w:val="008930FE"/>
    <w:rsid w:val="008A663D"/>
    <w:rsid w:val="008A797E"/>
    <w:rsid w:val="008B1643"/>
    <w:rsid w:val="008C1059"/>
    <w:rsid w:val="008D33E8"/>
    <w:rsid w:val="008D597A"/>
    <w:rsid w:val="008D6273"/>
    <w:rsid w:val="008E5F86"/>
    <w:rsid w:val="008E6E6F"/>
    <w:rsid w:val="008F2D44"/>
    <w:rsid w:val="008F61FF"/>
    <w:rsid w:val="00904F0D"/>
    <w:rsid w:val="009068D5"/>
    <w:rsid w:val="00907B85"/>
    <w:rsid w:val="00924F0B"/>
    <w:rsid w:val="0093088B"/>
    <w:rsid w:val="0093101F"/>
    <w:rsid w:val="00933113"/>
    <w:rsid w:val="00933338"/>
    <w:rsid w:val="00944A6A"/>
    <w:rsid w:val="009456F1"/>
    <w:rsid w:val="00952171"/>
    <w:rsid w:val="00955359"/>
    <w:rsid w:val="00957258"/>
    <w:rsid w:val="00977CB6"/>
    <w:rsid w:val="00984083"/>
    <w:rsid w:val="00991496"/>
    <w:rsid w:val="00994F68"/>
    <w:rsid w:val="00997B64"/>
    <w:rsid w:val="009A67D3"/>
    <w:rsid w:val="009A7B08"/>
    <w:rsid w:val="009D4EE1"/>
    <w:rsid w:val="009E4AFF"/>
    <w:rsid w:val="009F0457"/>
    <w:rsid w:val="009F04D9"/>
    <w:rsid w:val="009F6649"/>
    <w:rsid w:val="00A0560C"/>
    <w:rsid w:val="00A17292"/>
    <w:rsid w:val="00A179CC"/>
    <w:rsid w:val="00A20992"/>
    <w:rsid w:val="00A237E0"/>
    <w:rsid w:val="00A271D4"/>
    <w:rsid w:val="00A37BA5"/>
    <w:rsid w:val="00A423BD"/>
    <w:rsid w:val="00A42CB9"/>
    <w:rsid w:val="00A464BC"/>
    <w:rsid w:val="00A502D7"/>
    <w:rsid w:val="00A5195D"/>
    <w:rsid w:val="00A5203F"/>
    <w:rsid w:val="00A54235"/>
    <w:rsid w:val="00A54FBA"/>
    <w:rsid w:val="00A55B38"/>
    <w:rsid w:val="00A61815"/>
    <w:rsid w:val="00A62235"/>
    <w:rsid w:val="00A67D6F"/>
    <w:rsid w:val="00A71EF3"/>
    <w:rsid w:val="00A742BF"/>
    <w:rsid w:val="00A75F92"/>
    <w:rsid w:val="00A80E41"/>
    <w:rsid w:val="00A81796"/>
    <w:rsid w:val="00A86FF2"/>
    <w:rsid w:val="00A91977"/>
    <w:rsid w:val="00A94792"/>
    <w:rsid w:val="00AA1303"/>
    <w:rsid w:val="00AA2039"/>
    <w:rsid w:val="00AA4B0A"/>
    <w:rsid w:val="00AA4E9A"/>
    <w:rsid w:val="00AD75E9"/>
    <w:rsid w:val="00AF11B5"/>
    <w:rsid w:val="00AF723C"/>
    <w:rsid w:val="00B00C11"/>
    <w:rsid w:val="00B05BD0"/>
    <w:rsid w:val="00B107EE"/>
    <w:rsid w:val="00B11485"/>
    <w:rsid w:val="00B11632"/>
    <w:rsid w:val="00B12037"/>
    <w:rsid w:val="00B41504"/>
    <w:rsid w:val="00B41F64"/>
    <w:rsid w:val="00B77C85"/>
    <w:rsid w:val="00B80B1B"/>
    <w:rsid w:val="00B80F04"/>
    <w:rsid w:val="00B87FE7"/>
    <w:rsid w:val="00B9043D"/>
    <w:rsid w:val="00B969CC"/>
    <w:rsid w:val="00BA40BC"/>
    <w:rsid w:val="00BB79A8"/>
    <w:rsid w:val="00BC635B"/>
    <w:rsid w:val="00BC69DB"/>
    <w:rsid w:val="00BD3FCD"/>
    <w:rsid w:val="00BE0DE8"/>
    <w:rsid w:val="00BE2197"/>
    <w:rsid w:val="00BE36D9"/>
    <w:rsid w:val="00BE4031"/>
    <w:rsid w:val="00BE651B"/>
    <w:rsid w:val="00BE6780"/>
    <w:rsid w:val="00BF5AB2"/>
    <w:rsid w:val="00C30BF9"/>
    <w:rsid w:val="00C31900"/>
    <w:rsid w:val="00C36150"/>
    <w:rsid w:val="00C44FDA"/>
    <w:rsid w:val="00C5045C"/>
    <w:rsid w:val="00C533BD"/>
    <w:rsid w:val="00C5538C"/>
    <w:rsid w:val="00C61805"/>
    <w:rsid w:val="00C64646"/>
    <w:rsid w:val="00C663DF"/>
    <w:rsid w:val="00C66D1D"/>
    <w:rsid w:val="00C80E1A"/>
    <w:rsid w:val="00C9246C"/>
    <w:rsid w:val="00CB0ECD"/>
    <w:rsid w:val="00CB5E0B"/>
    <w:rsid w:val="00CC0E37"/>
    <w:rsid w:val="00CC2D97"/>
    <w:rsid w:val="00CD17F8"/>
    <w:rsid w:val="00CF668A"/>
    <w:rsid w:val="00CF66F2"/>
    <w:rsid w:val="00D02894"/>
    <w:rsid w:val="00D17235"/>
    <w:rsid w:val="00D21457"/>
    <w:rsid w:val="00D30EC0"/>
    <w:rsid w:val="00D33F8E"/>
    <w:rsid w:val="00D36866"/>
    <w:rsid w:val="00D37287"/>
    <w:rsid w:val="00D379A8"/>
    <w:rsid w:val="00D76547"/>
    <w:rsid w:val="00D84B83"/>
    <w:rsid w:val="00D855E2"/>
    <w:rsid w:val="00D903FD"/>
    <w:rsid w:val="00D919BD"/>
    <w:rsid w:val="00D95113"/>
    <w:rsid w:val="00DB797B"/>
    <w:rsid w:val="00DC4F76"/>
    <w:rsid w:val="00DC6CDA"/>
    <w:rsid w:val="00DD4A23"/>
    <w:rsid w:val="00DE3C79"/>
    <w:rsid w:val="00DE5027"/>
    <w:rsid w:val="00DF20F2"/>
    <w:rsid w:val="00DF4BC1"/>
    <w:rsid w:val="00DF635C"/>
    <w:rsid w:val="00DF7E5C"/>
    <w:rsid w:val="00E12BBB"/>
    <w:rsid w:val="00E1305A"/>
    <w:rsid w:val="00E23A16"/>
    <w:rsid w:val="00E2655D"/>
    <w:rsid w:val="00E403A7"/>
    <w:rsid w:val="00E4112C"/>
    <w:rsid w:val="00E41A67"/>
    <w:rsid w:val="00E566A4"/>
    <w:rsid w:val="00E63ACC"/>
    <w:rsid w:val="00E734F2"/>
    <w:rsid w:val="00E83124"/>
    <w:rsid w:val="00E87C07"/>
    <w:rsid w:val="00E925B9"/>
    <w:rsid w:val="00E941C2"/>
    <w:rsid w:val="00EA4997"/>
    <w:rsid w:val="00EA4B54"/>
    <w:rsid w:val="00EA77F5"/>
    <w:rsid w:val="00EB4155"/>
    <w:rsid w:val="00EC51F5"/>
    <w:rsid w:val="00EC5926"/>
    <w:rsid w:val="00EC68A9"/>
    <w:rsid w:val="00ED7ABD"/>
    <w:rsid w:val="00EE173C"/>
    <w:rsid w:val="00EE7495"/>
    <w:rsid w:val="00EF587A"/>
    <w:rsid w:val="00F03139"/>
    <w:rsid w:val="00F039C0"/>
    <w:rsid w:val="00F05925"/>
    <w:rsid w:val="00F117F2"/>
    <w:rsid w:val="00F11C33"/>
    <w:rsid w:val="00F20042"/>
    <w:rsid w:val="00F262F9"/>
    <w:rsid w:val="00F34F3B"/>
    <w:rsid w:val="00F57421"/>
    <w:rsid w:val="00F65569"/>
    <w:rsid w:val="00F663B6"/>
    <w:rsid w:val="00F76AF4"/>
    <w:rsid w:val="00F776B7"/>
    <w:rsid w:val="00F87DBB"/>
    <w:rsid w:val="00F9103D"/>
    <w:rsid w:val="00F938BE"/>
    <w:rsid w:val="00FC3E29"/>
    <w:rsid w:val="00FC4B68"/>
    <w:rsid w:val="00FC6AF1"/>
    <w:rsid w:val="00FE1FAE"/>
    <w:rsid w:val="00FE7F53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0BAEA96"/>
  <w15:docId w15:val="{F7D85CD9-B36C-40D0-99B9-7084830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61815"/>
    <w:pPr>
      <w:jc w:val="both"/>
    </w:pPr>
    <w:rPr>
      <w:sz w:val="24"/>
    </w:rPr>
  </w:style>
  <w:style w:type="paragraph" w:styleId="Nadpis1">
    <w:name w:val="heading 1"/>
    <w:basedOn w:val="Normln"/>
    <w:next w:val="Odstavec"/>
    <w:qFormat/>
    <w:rsid w:val="00A61815"/>
    <w:pPr>
      <w:keepNext/>
      <w:numPr>
        <w:numId w:val="2"/>
      </w:numPr>
      <w:spacing w:before="480" w:after="240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Odstavec"/>
    <w:qFormat/>
    <w:rsid w:val="00A61815"/>
    <w:pPr>
      <w:keepNext/>
      <w:numPr>
        <w:ilvl w:val="1"/>
        <w:numId w:val="2"/>
      </w:numPr>
      <w:spacing w:before="360" w:after="240"/>
      <w:outlineLvl w:val="1"/>
    </w:pPr>
    <w:rPr>
      <w:b/>
      <w:sz w:val="28"/>
    </w:rPr>
  </w:style>
  <w:style w:type="paragraph" w:styleId="Nadpis3">
    <w:name w:val="heading 3"/>
    <w:basedOn w:val="Normln"/>
    <w:next w:val="Odstavec"/>
    <w:qFormat/>
    <w:rsid w:val="00A61815"/>
    <w:pPr>
      <w:keepNext/>
      <w:numPr>
        <w:ilvl w:val="2"/>
        <w:numId w:val="2"/>
      </w:numPr>
      <w:spacing w:before="240" w:after="120"/>
      <w:outlineLvl w:val="2"/>
    </w:pPr>
    <w:rPr>
      <w:b/>
    </w:rPr>
  </w:style>
  <w:style w:type="paragraph" w:styleId="Nadpis4">
    <w:name w:val="heading 4"/>
    <w:basedOn w:val="Normln"/>
    <w:next w:val="Normln"/>
    <w:qFormat/>
    <w:rsid w:val="00A61815"/>
    <w:pPr>
      <w:keepNext/>
      <w:numPr>
        <w:ilvl w:val="3"/>
        <w:numId w:val="2"/>
      </w:numPr>
      <w:outlineLvl w:val="3"/>
    </w:pPr>
  </w:style>
  <w:style w:type="paragraph" w:styleId="Nadpis5">
    <w:name w:val="heading 5"/>
    <w:basedOn w:val="Normln"/>
    <w:next w:val="Normln"/>
    <w:qFormat/>
    <w:rsid w:val="00A61815"/>
    <w:pPr>
      <w:keepNext/>
      <w:numPr>
        <w:ilvl w:val="4"/>
        <w:numId w:val="2"/>
      </w:numPr>
      <w:autoSpaceDE w:val="0"/>
      <w:autoSpaceDN w:val="0"/>
      <w:adjustRightInd w:val="0"/>
      <w:outlineLvl w:val="4"/>
    </w:pPr>
    <w:rPr>
      <w:rFonts w:ascii="TimesNewRoman,Bold" w:hAnsi="TimesNewRoman,Bold"/>
      <w:b/>
      <w:bCs/>
      <w:color w:val="0000FF"/>
      <w:szCs w:val="24"/>
    </w:rPr>
  </w:style>
  <w:style w:type="paragraph" w:styleId="Nadpis6">
    <w:name w:val="heading 6"/>
    <w:basedOn w:val="Normln"/>
    <w:next w:val="Normln"/>
    <w:qFormat/>
    <w:rsid w:val="00A6181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A61815"/>
    <w:pPr>
      <w:keepNext/>
      <w:numPr>
        <w:ilvl w:val="6"/>
        <w:numId w:val="2"/>
      </w:numPr>
      <w:outlineLvl w:val="6"/>
    </w:pPr>
    <w:rPr>
      <w:b/>
    </w:rPr>
  </w:style>
  <w:style w:type="paragraph" w:styleId="Nadpis8">
    <w:name w:val="heading 8"/>
    <w:basedOn w:val="Normln"/>
    <w:next w:val="Normln"/>
    <w:qFormat/>
    <w:rsid w:val="00A61815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Nadpis9">
    <w:name w:val="heading 9"/>
    <w:basedOn w:val="Normln"/>
    <w:next w:val="Normln"/>
    <w:qFormat/>
    <w:rsid w:val="00A6181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Odstavec">
    <w:name w:val="Odstavec"/>
    <w:basedOn w:val="Normln"/>
    <w:rsid w:val="00A61815"/>
    <w:pPr>
      <w:spacing w:before="60" w:after="60"/>
      <w:ind w:firstLine="567"/>
    </w:pPr>
  </w:style>
  <w:style w:type="paragraph" w:styleId="Zhlav">
    <w:name w:val="header"/>
    <w:basedOn w:val="Normln"/>
    <w:rsid w:val="00A61815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A6181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61815"/>
  </w:style>
  <w:style w:type="paragraph" w:styleId="Zkladntextodsazen">
    <w:name w:val="Body Text Indent"/>
    <w:basedOn w:val="Normln"/>
    <w:rsid w:val="00A61815"/>
    <w:pPr>
      <w:ind w:firstLine="284"/>
    </w:pPr>
  </w:style>
  <w:style w:type="paragraph" w:styleId="Zkladntextodsazen2">
    <w:name w:val="Body Text Indent 2"/>
    <w:basedOn w:val="Normln"/>
    <w:rsid w:val="00A61815"/>
    <w:pPr>
      <w:ind w:firstLine="284"/>
    </w:pPr>
    <w:rPr>
      <w:color w:val="FF0000"/>
    </w:rPr>
  </w:style>
  <w:style w:type="paragraph" w:styleId="Zkladntextodsazen3">
    <w:name w:val="Body Text Indent 3"/>
    <w:basedOn w:val="Normln"/>
    <w:rsid w:val="00A61815"/>
    <w:pPr>
      <w:ind w:firstLine="284"/>
    </w:pPr>
  </w:style>
  <w:style w:type="paragraph" w:customStyle="1" w:styleId="Nzevtextu">
    <w:name w:val="Název textu"/>
    <w:next w:val="Normln"/>
    <w:rsid w:val="00A61815"/>
    <w:pPr>
      <w:jc w:val="center"/>
    </w:pPr>
    <w:rPr>
      <w:b/>
      <w:noProof/>
      <w:sz w:val="48"/>
    </w:rPr>
  </w:style>
  <w:style w:type="paragraph" w:styleId="Obsah1">
    <w:name w:val="toc 1"/>
    <w:basedOn w:val="Normln"/>
    <w:next w:val="Normln"/>
    <w:autoRedefine/>
    <w:semiHidden/>
    <w:rsid w:val="00A61815"/>
    <w:rPr>
      <w:b/>
      <w:bCs/>
      <w:color w:val="0000FF"/>
    </w:rPr>
  </w:style>
  <w:style w:type="character" w:customStyle="1" w:styleId="Bold">
    <w:name w:val="Bold"/>
    <w:basedOn w:val="Normlnznak"/>
    <w:rsid w:val="00A61815"/>
    <w:rPr>
      <w:b/>
      <w:sz w:val="24"/>
    </w:rPr>
  </w:style>
  <w:style w:type="character" w:customStyle="1" w:styleId="Normlnznak">
    <w:name w:val="Normální znak"/>
    <w:rsid w:val="00A61815"/>
  </w:style>
  <w:style w:type="character" w:styleId="Siln">
    <w:name w:val="Strong"/>
    <w:basedOn w:val="Standardnpsmoodstavce"/>
    <w:qFormat/>
    <w:rsid w:val="00A61815"/>
    <w:rPr>
      <w:b/>
    </w:rPr>
  </w:style>
  <w:style w:type="character" w:customStyle="1" w:styleId="ItalicNormln">
    <w:name w:val="Italic Normální"/>
    <w:basedOn w:val="Standardnpsmoodstavce"/>
    <w:rsid w:val="00A61815"/>
    <w:rPr>
      <w:bCs/>
      <w:i/>
    </w:rPr>
  </w:style>
  <w:style w:type="character" w:customStyle="1" w:styleId="ItalicBold">
    <w:name w:val="Italic Bold"/>
    <w:basedOn w:val="Normlnznak"/>
    <w:rsid w:val="00A61815"/>
    <w:rPr>
      <w:b/>
      <w:i/>
    </w:rPr>
  </w:style>
  <w:style w:type="paragraph" w:styleId="Obsah2">
    <w:name w:val="toc 2"/>
    <w:basedOn w:val="Normln"/>
    <w:next w:val="Normln"/>
    <w:autoRedefine/>
    <w:semiHidden/>
    <w:rsid w:val="00A61815"/>
    <w:pPr>
      <w:ind w:left="240"/>
    </w:pPr>
    <w:rPr>
      <w:smallCaps/>
      <w:szCs w:val="24"/>
    </w:rPr>
  </w:style>
  <w:style w:type="paragraph" w:styleId="Obsah3">
    <w:name w:val="toc 3"/>
    <w:basedOn w:val="Normln"/>
    <w:next w:val="Normln"/>
    <w:autoRedefine/>
    <w:semiHidden/>
    <w:rsid w:val="00A61815"/>
    <w:pPr>
      <w:ind w:left="480"/>
    </w:pPr>
    <w:rPr>
      <w:i/>
      <w:iCs/>
      <w:szCs w:val="24"/>
    </w:rPr>
  </w:style>
  <w:style w:type="paragraph" w:styleId="Obsah4">
    <w:name w:val="toc 4"/>
    <w:basedOn w:val="Normln"/>
    <w:next w:val="Normln"/>
    <w:autoRedefine/>
    <w:semiHidden/>
    <w:rsid w:val="00A61815"/>
    <w:pPr>
      <w:ind w:left="720"/>
    </w:pPr>
    <w:rPr>
      <w:szCs w:val="21"/>
    </w:rPr>
  </w:style>
  <w:style w:type="paragraph" w:styleId="Obsah5">
    <w:name w:val="toc 5"/>
    <w:basedOn w:val="Normln"/>
    <w:next w:val="Normln"/>
    <w:autoRedefine/>
    <w:semiHidden/>
    <w:rsid w:val="00A61815"/>
    <w:pPr>
      <w:ind w:left="960"/>
    </w:pPr>
    <w:rPr>
      <w:szCs w:val="21"/>
    </w:rPr>
  </w:style>
  <w:style w:type="paragraph" w:styleId="Obsah6">
    <w:name w:val="toc 6"/>
    <w:basedOn w:val="Normln"/>
    <w:next w:val="Normln"/>
    <w:autoRedefine/>
    <w:semiHidden/>
    <w:rsid w:val="00A61815"/>
    <w:pPr>
      <w:ind w:left="1200"/>
    </w:pPr>
    <w:rPr>
      <w:szCs w:val="21"/>
    </w:rPr>
  </w:style>
  <w:style w:type="paragraph" w:styleId="Obsah7">
    <w:name w:val="toc 7"/>
    <w:basedOn w:val="Normln"/>
    <w:next w:val="Normln"/>
    <w:autoRedefine/>
    <w:semiHidden/>
    <w:rsid w:val="00A61815"/>
    <w:pPr>
      <w:ind w:left="1440"/>
    </w:pPr>
    <w:rPr>
      <w:szCs w:val="21"/>
    </w:rPr>
  </w:style>
  <w:style w:type="paragraph" w:styleId="Obsah8">
    <w:name w:val="toc 8"/>
    <w:basedOn w:val="Normln"/>
    <w:next w:val="Normln"/>
    <w:autoRedefine/>
    <w:semiHidden/>
    <w:rsid w:val="00A61815"/>
    <w:pPr>
      <w:ind w:left="1680"/>
    </w:pPr>
    <w:rPr>
      <w:szCs w:val="21"/>
    </w:rPr>
  </w:style>
  <w:style w:type="paragraph" w:styleId="Obsah9">
    <w:name w:val="toc 9"/>
    <w:basedOn w:val="Normln"/>
    <w:next w:val="Normln"/>
    <w:autoRedefine/>
    <w:semiHidden/>
    <w:rsid w:val="00A61815"/>
    <w:pPr>
      <w:ind w:left="1920"/>
    </w:pPr>
    <w:rPr>
      <w:szCs w:val="21"/>
    </w:rPr>
  </w:style>
  <w:style w:type="paragraph" w:styleId="Titulek">
    <w:name w:val="caption"/>
    <w:basedOn w:val="Normln"/>
    <w:next w:val="Normln"/>
    <w:qFormat/>
    <w:rsid w:val="00A61815"/>
    <w:pPr>
      <w:tabs>
        <w:tab w:val="left" w:pos="1134"/>
      </w:tabs>
      <w:spacing w:before="120"/>
    </w:pPr>
    <w:rPr>
      <w:b/>
      <w:sz w:val="20"/>
    </w:rPr>
  </w:style>
  <w:style w:type="paragraph" w:styleId="Seznamobrzk">
    <w:name w:val="table of figures"/>
    <w:basedOn w:val="Normln"/>
    <w:next w:val="Normln"/>
    <w:semiHidden/>
    <w:rsid w:val="00A61815"/>
    <w:pPr>
      <w:ind w:left="480" w:hanging="480"/>
    </w:pPr>
    <w:rPr>
      <w:smallCaps/>
      <w:szCs w:val="24"/>
    </w:rPr>
  </w:style>
  <w:style w:type="paragraph" w:customStyle="1" w:styleId="Literatura">
    <w:name w:val="Literatura"/>
    <w:basedOn w:val="Titulek"/>
    <w:rsid w:val="00A61815"/>
    <w:pPr>
      <w:tabs>
        <w:tab w:val="clear" w:pos="1134"/>
        <w:tab w:val="left" w:pos="709"/>
      </w:tabs>
      <w:ind w:left="709" w:hanging="709"/>
    </w:pPr>
    <w:rPr>
      <w:b w:val="0"/>
      <w:sz w:val="24"/>
    </w:rPr>
  </w:style>
  <w:style w:type="paragraph" w:customStyle="1" w:styleId="Pklad">
    <w:name w:val="Příklad"/>
    <w:basedOn w:val="Titulek"/>
    <w:next w:val="Odstavec"/>
    <w:rsid w:val="00A61815"/>
    <w:pPr>
      <w:tabs>
        <w:tab w:val="left" w:pos="2268"/>
      </w:tabs>
      <w:spacing w:before="240"/>
      <w:ind w:left="567"/>
    </w:pPr>
    <w:rPr>
      <w:b w:val="0"/>
      <w:i/>
      <w:sz w:val="24"/>
    </w:rPr>
  </w:style>
  <w:style w:type="paragraph" w:customStyle="1" w:styleId="GrafaObrzek">
    <w:name w:val="Graf a Obrázek"/>
    <w:basedOn w:val="Titulek"/>
    <w:next w:val="Odstavec"/>
    <w:rsid w:val="00B969CC"/>
    <w:pPr>
      <w:spacing w:before="240"/>
      <w:jc w:val="center"/>
    </w:pPr>
    <w:rPr>
      <w:b w:val="0"/>
      <w:sz w:val="24"/>
    </w:rPr>
  </w:style>
  <w:style w:type="paragraph" w:customStyle="1" w:styleId="Rovnice">
    <w:name w:val="Rovnice"/>
    <w:basedOn w:val="Titulek"/>
    <w:rsid w:val="00A61815"/>
    <w:pPr>
      <w:tabs>
        <w:tab w:val="clear" w:pos="1134"/>
      </w:tabs>
      <w:spacing w:before="0"/>
      <w:jc w:val="right"/>
    </w:pPr>
    <w:rPr>
      <w:b w:val="0"/>
      <w:sz w:val="24"/>
    </w:rPr>
  </w:style>
  <w:style w:type="paragraph" w:customStyle="1" w:styleId="Tabulka">
    <w:name w:val="Tabulka"/>
    <w:basedOn w:val="Titulek"/>
    <w:next w:val="Odstavec"/>
    <w:rsid w:val="00A61815"/>
    <w:rPr>
      <w:b w:val="0"/>
      <w:sz w:val="24"/>
    </w:rPr>
  </w:style>
  <w:style w:type="paragraph" w:customStyle="1" w:styleId="Ploha">
    <w:name w:val="Příloha"/>
    <w:basedOn w:val="Pklad"/>
    <w:next w:val="Odstavec"/>
    <w:rsid w:val="00A61815"/>
    <w:rPr>
      <w:i w:val="0"/>
      <w:u w:val="single"/>
      <w:lang w:val="en-US"/>
    </w:rPr>
  </w:style>
  <w:style w:type="character" w:styleId="Hypertextovodkaz">
    <w:name w:val="Hyperlink"/>
    <w:basedOn w:val="Standardnpsmoodstavce"/>
    <w:rsid w:val="00A61815"/>
    <w:rPr>
      <w:color w:val="0000FF"/>
      <w:u w:val="single"/>
    </w:rPr>
  </w:style>
  <w:style w:type="character" w:styleId="Sledovanodkaz">
    <w:name w:val="FollowedHyperlink"/>
    <w:basedOn w:val="Standardnpsmoodstavce"/>
    <w:rsid w:val="00A61815"/>
    <w:rPr>
      <w:color w:val="800080"/>
      <w:u w:val="single"/>
    </w:rPr>
  </w:style>
  <w:style w:type="paragraph" w:customStyle="1" w:styleId="Jmenanatitulnistrane">
    <w:name w:val="Jmena na titulni strane"/>
    <w:basedOn w:val="Normln"/>
    <w:rsid w:val="00A61815"/>
    <w:pPr>
      <w:jc w:val="center"/>
    </w:pPr>
    <w:rPr>
      <w:sz w:val="32"/>
      <w:szCs w:val="24"/>
    </w:rPr>
  </w:style>
  <w:style w:type="paragraph" w:customStyle="1" w:styleId="Nadpisjmeno">
    <w:name w:val="Nadpis jmeno"/>
    <w:basedOn w:val="Normln"/>
    <w:next w:val="Jmenanatitulnistrane"/>
    <w:rsid w:val="00A61815"/>
    <w:pPr>
      <w:jc w:val="center"/>
    </w:pPr>
    <w:rPr>
      <w:b/>
      <w:bCs/>
      <w:sz w:val="32"/>
    </w:rPr>
  </w:style>
  <w:style w:type="paragraph" w:styleId="Podnadpis">
    <w:name w:val="Subtitle"/>
    <w:basedOn w:val="Normln"/>
    <w:qFormat/>
    <w:rsid w:val="00A6181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Hlavickatitulnistrana">
    <w:name w:val="Hlavicka titulni strana"/>
    <w:basedOn w:val="Normln"/>
    <w:rsid w:val="00A61815"/>
    <w:pPr>
      <w:jc w:val="center"/>
    </w:pPr>
    <w:rPr>
      <w:sz w:val="28"/>
      <w:szCs w:val="24"/>
    </w:rPr>
  </w:style>
  <w:style w:type="paragraph" w:customStyle="1" w:styleId="Napisseznamu">
    <w:name w:val="Napis seznamu"/>
    <w:basedOn w:val="Normln"/>
    <w:rsid w:val="00A61815"/>
    <w:rPr>
      <w:b/>
      <w:sz w:val="36"/>
    </w:rPr>
  </w:style>
  <w:style w:type="paragraph" w:styleId="Seznamsodrkami">
    <w:name w:val="List Bullet"/>
    <w:basedOn w:val="Normln"/>
    <w:autoRedefine/>
    <w:rsid w:val="00A61815"/>
    <w:pPr>
      <w:numPr>
        <w:numId w:val="1"/>
      </w:numPr>
      <w:jc w:val="left"/>
    </w:pPr>
    <w:rPr>
      <w:sz w:val="20"/>
    </w:rPr>
  </w:style>
  <w:style w:type="paragraph" w:styleId="Seznamsodrkami2">
    <w:name w:val="List Bullet 2"/>
    <w:basedOn w:val="Normln"/>
    <w:autoRedefine/>
    <w:rsid w:val="00A61815"/>
    <w:pPr>
      <w:numPr>
        <w:numId w:val="4"/>
      </w:numPr>
      <w:jc w:val="left"/>
    </w:pPr>
    <w:rPr>
      <w:sz w:val="20"/>
    </w:rPr>
  </w:style>
  <w:style w:type="paragraph" w:styleId="Seznam2">
    <w:name w:val="List 2"/>
    <w:basedOn w:val="Normln"/>
    <w:rsid w:val="00A61815"/>
    <w:pPr>
      <w:ind w:left="566" w:hanging="283"/>
      <w:jc w:val="left"/>
    </w:pPr>
    <w:rPr>
      <w:sz w:val="20"/>
    </w:rPr>
  </w:style>
  <w:style w:type="paragraph" w:styleId="Zkladntext2">
    <w:name w:val="Body Text 2"/>
    <w:basedOn w:val="Normln"/>
    <w:rsid w:val="00A61815"/>
    <w:pPr>
      <w:jc w:val="left"/>
    </w:pPr>
  </w:style>
  <w:style w:type="paragraph" w:styleId="Zkladntext">
    <w:name w:val="Body Text"/>
    <w:basedOn w:val="Normln"/>
    <w:rsid w:val="00A61815"/>
    <w:rPr>
      <w:i/>
    </w:rPr>
  </w:style>
  <w:style w:type="paragraph" w:styleId="Zkladntext3">
    <w:name w:val="Body Text 3"/>
    <w:basedOn w:val="Normln"/>
    <w:rsid w:val="00A61815"/>
    <w:pPr>
      <w:jc w:val="left"/>
    </w:pPr>
    <w:rPr>
      <w:b/>
      <w:sz w:val="20"/>
    </w:rPr>
  </w:style>
  <w:style w:type="character" w:styleId="Zdraznn">
    <w:name w:val="Emphasis"/>
    <w:basedOn w:val="Standardnpsmoodstavce"/>
    <w:qFormat/>
    <w:rsid w:val="00A61815"/>
    <w:rPr>
      <w:i/>
      <w:iCs/>
    </w:rPr>
  </w:style>
  <w:style w:type="paragraph" w:styleId="Normlnweb">
    <w:name w:val="Normal (Web)"/>
    <w:basedOn w:val="Normln"/>
    <w:rsid w:val="00A61815"/>
    <w:pPr>
      <w:spacing w:before="100" w:beforeAutospacing="1" w:after="100" w:afterAutospacing="1"/>
      <w:jc w:val="left"/>
    </w:pPr>
    <w:rPr>
      <w:szCs w:val="24"/>
    </w:rPr>
  </w:style>
  <w:style w:type="paragraph" w:customStyle="1" w:styleId="Nadpis">
    <w:name w:val="Nadpis"/>
    <w:basedOn w:val="Normln"/>
    <w:rsid w:val="00A61815"/>
    <w:pPr>
      <w:spacing w:before="120" w:after="120"/>
      <w:jc w:val="left"/>
    </w:pPr>
    <w:rPr>
      <w:b/>
      <w:sz w:val="32"/>
    </w:rPr>
  </w:style>
  <w:style w:type="paragraph" w:styleId="Nzev">
    <w:name w:val="Title"/>
    <w:basedOn w:val="Normln"/>
    <w:qFormat/>
    <w:rsid w:val="00A61815"/>
    <w:pPr>
      <w:jc w:val="center"/>
    </w:pPr>
    <w:rPr>
      <w:rFonts w:ascii="Arial" w:hAnsi="Arial"/>
      <w:b/>
      <w:sz w:val="44"/>
      <w:lang w:val="en-US"/>
    </w:rPr>
  </w:style>
  <w:style w:type="table" w:styleId="Mkatabulky">
    <w:name w:val="Table Grid"/>
    <w:basedOn w:val="Normlntabulka"/>
    <w:uiPriority w:val="59"/>
    <w:rsid w:val="00A54FB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95217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5217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A4B5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712D4"/>
    <w:rPr>
      <w:color w:val="808080"/>
    </w:rPr>
  </w:style>
  <w:style w:type="character" w:customStyle="1" w:styleId="ZpatChar">
    <w:name w:val="Zápatí Char"/>
    <w:basedOn w:val="Standardnpsmoodstavce"/>
    <w:link w:val="Zpat"/>
    <w:uiPriority w:val="99"/>
    <w:rsid w:val="000712D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.AB-OU8HR2YEIO1D\Data%20aplikac&#237;\Microsoft\&#352;ablony\E_Text_2k1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{"suggestions":{},"typeOfAccount":"premium"}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FC2C-2766-4D10-82B5-C1C90E4AFF58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05C8EB04-F574-4CD0-BC30-8A0D2D9A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E_Text_2k1.dot</Template>
  <TotalTime>4349</TotalTime>
  <Pages>1</Pages>
  <Words>174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elektronického učebního textu</vt:lpstr>
    </vt:vector>
  </TitlesOfParts>
  <Company>UAMT FEI VUT v Brně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elektronického učebního textu</dc:title>
  <dc:creator>AB</dc:creator>
  <cp:lastModifiedBy>Kledrowetz Vilém (83642)</cp:lastModifiedBy>
  <cp:revision>211</cp:revision>
  <cp:lastPrinted>2018-03-13T15:00:00Z</cp:lastPrinted>
  <dcterms:created xsi:type="dcterms:W3CDTF">2019-03-17T23:17:00Z</dcterms:created>
  <dcterms:modified xsi:type="dcterms:W3CDTF">2025-03-10T11:54:00Z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d406c40cc763da124f628a97491c9a430eb3e6744a4d360b7457208197672d3a</vt:lpwstr>
  </property>
</Properties>
</file>